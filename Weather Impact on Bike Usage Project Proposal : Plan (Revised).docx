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6DC4" w14:textId="09B1E5F2" w:rsidR="00BA12B3" w:rsidRPr="00477FDD" w:rsidRDefault="00AD4782" w:rsidP="00AD4782">
      <w:pPr>
        <w:jc w:val="left"/>
        <w:rPr>
          <w:b/>
          <w:bCs/>
          <w:color w:val="7F7F7F" w:themeColor="text1" w:themeTint="80"/>
          <w:sz w:val="28"/>
          <w:szCs w:val="28"/>
        </w:rPr>
      </w:pPr>
      <w:r w:rsidRPr="00AD4782">
        <w:rPr>
          <w:b/>
          <w:bCs/>
          <w:color w:val="7F7F7F" w:themeColor="text1" w:themeTint="80"/>
          <w:sz w:val="28"/>
          <w:szCs w:val="28"/>
        </w:rPr>
        <w:t>Project Objective</w:t>
      </w:r>
      <w:r w:rsidR="00BA12B3" w:rsidRPr="00477FDD">
        <w:rPr>
          <w:b/>
          <w:bCs/>
          <w:color w:val="7F7F7F" w:themeColor="text1" w:themeTint="80"/>
          <w:sz w:val="28"/>
          <w:szCs w:val="28"/>
        </w:rPr>
        <w:t>:</w:t>
      </w:r>
    </w:p>
    <w:p w14:paraId="265E3777" w14:textId="77777777" w:rsidR="00AD4782" w:rsidRPr="00AD4782" w:rsidRDefault="00AD4782" w:rsidP="00AD4782">
      <w:pPr>
        <w:pStyle w:val="NoSpacing"/>
        <w:jc w:val="left"/>
        <w:rPr>
          <w:sz w:val="21"/>
          <w:szCs w:val="21"/>
          <w:lang w:val="en-CA"/>
        </w:rPr>
      </w:pPr>
      <w:r w:rsidRPr="00AD4782">
        <w:rPr>
          <w:sz w:val="21"/>
          <w:szCs w:val="21"/>
          <w:lang w:val="en-CA"/>
        </w:rPr>
        <w:t>To analyze how weather conditions (e.g., temperature, precipitation, wind speed) affect bike-share usage patterns using historical bike-share data and weather data from an API.</w:t>
      </w:r>
    </w:p>
    <w:p w14:paraId="70864A23" w14:textId="77777777" w:rsidR="00477FDD" w:rsidRPr="00AD4782" w:rsidRDefault="00477FDD" w:rsidP="00AD4782">
      <w:pPr>
        <w:pStyle w:val="NoSpacing"/>
        <w:jc w:val="left"/>
        <w:rPr>
          <w:sz w:val="22"/>
          <w:szCs w:val="22"/>
          <w:lang w:val="en-CA"/>
        </w:rPr>
      </w:pPr>
    </w:p>
    <w:p w14:paraId="25F62CDF" w14:textId="6DDE3FD5" w:rsidR="004B7732" w:rsidRPr="004B7732" w:rsidRDefault="00AD4782" w:rsidP="00AD4782">
      <w:pPr>
        <w:jc w:val="left"/>
        <w:rPr>
          <w:b/>
          <w:bCs/>
          <w:color w:val="7F7F7F" w:themeColor="text1" w:themeTint="80"/>
          <w:sz w:val="28"/>
          <w:szCs w:val="28"/>
        </w:rPr>
      </w:pPr>
      <w:r w:rsidRPr="00AD4782">
        <w:rPr>
          <w:b/>
          <w:bCs/>
          <w:color w:val="7F7F7F" w:themeColor="text1" w:themeTint="80"/>
          <w:sz w:val="28"/>
          <w:szCs w:val="28"/>
        </w:rPr>
        <w:t>Tools and Technologies</w:t>
      </w:r>
      <w:r w:rsidR="004B7732" w:rsidRPr="004B7732">
        <w:rPr>
          <w:b/>
          <w:bCs/>
          <w:color w:val="7F7F7F" w:themeColor="text1" w:themeTint="80"/>
          <w:sz w:val="28"/>
          <w:szCs w:val="28"/>
        </w:rPr>
        <w:t>:</w:t>
      </w:r>
    </w:p>
    <w:p w14:paraId="641989E3" w14:textId="77777777" w:rsidR="00AD4782" w:rsidRDefault="00AD4782" w:rsidP="00AD4782">
      <w:pPr>
        <w:pStyle w:val="NoSpacing"/>
        <w:numPr>
          <w:ilvl w:val="0"/>
          <w:numId w:val="14"/>
        </w:numPr>
        <w:jc w:val="left"/>
        <w:rPr>
          <w:b/>
          <w:bCs/>
          <w:sz w:val="21"/>
          <w:szCs w:val="21"/>
          <w:lang w:val="en-CA"/>
        </w:rPr>
      </w:pPr>
      <w:r w:rsidRPr="00AD4782">
        <w:rPr>
          <w:b/>
          <w:bCs/>
          <w:sz w:val="21"/>
          <w:szCs w:val="21"/>
          <w:lang w:val="en-CA"/>
        </w:rPr>
        <w:t xml:space="preserve">Programming Language: </w:t>
      </w:r>
      <w:r w:rsidRPr="00AD4782">
        <w:rPr>
          <w:sz w:val="21"/>
          <w:szCs w:val="21"/>
          <w:lang w:val="en-CA"/>
        </w:rPr>
        <w:t>Python</w:t>
      </w:r>
    </w:p>
    <w:p w14:paraId="7E566306" w14:textId="77777777" w:rsidR="00AD4782" w:rsidRDefault="00AD4782" w:rsidP="00AD4782">
      <w:pPr>
        <w:pStyle w:val="NoSpacing"/>
        <w:numPr>
          <w:ilvl w:val="0"/>
          <w:numId w:val="14"/>
        </w:numPr>
        <w:jc w:val="left"/>
        <w:rPr>
          <w:b/>
          <w:bCs/>
          <w:sz w:val="21"/>
          <w:szCs w:val="21"/>
          <w:lang w:val="en-CA"/>
        </w:rPr>
      </w:pPr>
      <w:r w:rsidRPr="00AD4782">
        <w:rPr>
          <w:b/>
          <w:bCs/>
          <w:sz w:val="21"/>
          <w:szCs w:val="21"/>
          <w:lang w:val="en-CA"/>
        </w:rPr>
        <w:t>Libraries:</w:t>
      </w:r>
    </w:p>
    <w:p w14:paraId="3C246222" w14:textId="28BE6E79" w:rsidR="00AD4782" w:rsidRPr="00AD4782" w:rsidRDefault="00AD4782" w:rsidP="00AD4782">
      <w:pPr>
        <w:pStyle w:val="NoSpacing"/>
        <w:numPr>
          <w:ilvl w:val="1"/>
          <w:numId w:val="14"/>
        </w:numPr>
        <w:jc w:val="left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P</w:t>
      </w:r>
      <w:r w:rsidRPr="00AD4782">
        <w:rPr>
          <w:sz w:val="21"/>
          <w:szCs w:val="21"/>
          <w:lang w:val="en-CA"/>
        </w:rPr>
        <w:t>andas, NumPy (data cleaning and analysis)</w:t>
      </w:r>
    </w:p>
    <w:p w14:paraId="0F8F6BAF" w14:textId="77777777" w:rsidR="00AD4782" w:rsidRPr="00AD4782" w:rsidRDefault="00AD4782" w:rsidP="00AD4782">
      <w:pPr>
        <w:pStyle w:val="NoSpacing"/>
        <w:numPr>
          <w:ilvl w:val="1"/>
          <w:numId w:val="14"/>
        </w:numPr>
        <w:jc w:val="left"/>
        <w:rPr>
          <w:sz w:val="21"/>
          <w:szCs w:val="21"/>
          <w:lang w:val="en-CA"/>
        </w:rPr>
      </w:pPr>
      <w:r w:rsidRPr="00AD4782">
        <w:rPr>
          <w:sz w:val="21"/>
          <w:szCs w:val="21"/>
          <w:lang w:val="en-CA"/>
        </w:rPr>
        <w:t>requests (API calls)</w:t>
      </w:r>
    </w:p>
    <w:p w14:paraId="1300DC97" w14:textId="77777777" w:rsidR="00AD4782" w:rsidRDefault="00AD4782" w:rsidP="00AD4782">
      <w:pPr>
        <w:pStyle w:val="NoSpacing"/>
        <w:numPr>
          <w:ilvl w:val="1"/>
          <w:numId w:val="14"/>
        </w:numPr>
        <w:jc w:val="left"/>
        <w:rPr>
          <w:sz w:val="21"/>
          <w:szCs w:val="21"/>
          <w:lang w:val="en-CA"/>
        </w:rPr>
      </w:pPr>
      <w:r w:rsidRPr="00AD4782">
        <w:rPr>
          <w:sz w:val="21"/>
          <w:szCs w:val="21"/>
          <w:lang w:val="en-CA"/>
        </w:rPr>
        <w:t>matplotlib, Plotly (visualization)</w:t>
      </w:r>
    </w:p>
    <w:p w14:paraId="597D2F37" w14:textId="77777777" w:rsidR="00AD4782" w:rsidRDefault="00AD4782" w:rsidP="00AD4782">
      <w:pPr>
        <w:pStyle w:val="NoSpacing"/>
        <w:numPr>
          <w:ilvl w:val="0"/>
          <w:numId w:val="14"/>
        </w:numPr>
        <w:jc w:val="left"/>
        <w:rPr>
          <w:sz w:val="21"/>
          <w:szCs w:val="21"/>
          <w:lang w:val="en-CA"/>
        </w:rPr>
      </w:pPr>
      <w:r w:rsidRPr="00AD4782">
        <w:rPr>
          <w:b/>
          <w:bCs/>
          <w:sz w:val="21"/>
          <w:szCs w:val="21"/>
          <w:lang w:val="en-CA"/>
        </w:rPr>
        <w:t>APIs:</w:t>
      </w:r>
    </w:p>
    <w:p w14:paraId="5C18EDE7" w14:textId="327CA90A" w:rsidR="00AD4782" w:rsidRDefault="00AD4782" w:rsidP="00AD4782">
      <w:pPr>
        <w:pStyle w:val="NoSpacing"/>
        <w:numPr>
          <w:ilvl w:val="1"/>
          <w:numId w:val="14"/>
        </w:numPr>
        <w:jc w:val="left"/>
        <w:rPr>
          <w:sz w:val="21"/>
          <w:szCs w:val="21"/>
          <w:lang w:val="en-CA"/>
        </w:rPr>
      </w:pPr>
      <w:r w:rsidRPr="00AD4782">
        <w:rPr>
          <w:sz w:val="21"/>
          <w:szCs w:val="21"/>
          <w:lang w:val="en-CA"/>
        </w:rPr>
        <w:t>Open</w:t>
      </w:r>
      <w:r>
        <w:rPr>
          <w:sz w:val="21"/>
          <w:szCs w:val="21"/>
          <w:lang w:val="en-CA"/>
        </w:rPr>
        <w:t xml:space="preserve"> </w:t>
      </w:r>
      <w:r w:rsidRPr="00AD4782">
        <w:rPr>
          <w:sz w:val="21"/>
          <w:szCs w:val="21"/>
          <w:lang w:val="en-CA"/>
        </w:rPr>
        <w:t>Weather</w:t>
      </w:r>
      <w:r>
        <w:rPr>
          <w:sz w:val="21"/>
          <w:szCs w:val="21"/>
          <w:lang w:val="en-CA"/>
        </w:rPr>
        <w:t xml:space="preserve"> </w:t>
      </w:r>
      <w:r w:rsidRPr="00AD4782">
        <w:rPr>
          <w:sz w:val="21"/>
          <w:szCs w:val="21"/>
          <w:lang w:val="en-CA"/>
        </w:rPr>
        <w:t>Map API (or similar for weather data)</w:t>
      </w:r>
    </w:p>
    <w:p w14:paraId="214A942D" w14:textId="43F06257" w:rsidR="004B7732" w:rsidRDefault="00AD4782" w:rsidP="00AD4782">
      <w:pPr>
        <w:pStyle w:val="NoSpacing"/>
        <w:numPr>
          <w:ilvl w:val="1"/>
          <w:numId w:val="14"/>
        </w:numPr>
        <w:jc w:val="left"/>
        <w:rPr>
          <w:sz w:val="21"/>
          <w:szCs w:val="21"/>
          <w:lang w:val="en-CA"/>
        </w:rPr>
      </w:pPr>
      <w:r w:rsidRPr="00AD4782">
        <w:rPr>
          <w:sz w:val="21"/>
          <w:szCs w:val="21"/>
          <w:lang w:val="en-CA"/>
        </w:rPr>
        <w:t xml:space="preserve">Bike-Share Data Source: A public bike-share dataset </w:t>
      </w:r>
      <w:r w:rsidR="006A607E">
        <w:rPr>
          <w:sz w:val="21"/>
          <w:szCs w:val="21"/>
          <w:lang w:val="en-CA"/>
        </w:rPr>
        <w:t xml:space="preserve">                                                        Chicago - </w:t>
      </w:r>
      <w:hyperlink r:id="rId7" w:history="1">
        <w:r w:rsidR="006A607E" w:rsidRPr="004B2875">
          <w:rPr>
            <w:rStyle w:val="Hyperlink"/>
            <w:sz w:val="21"/>
            <w:szCs w:val="21"/>
            <w:lang w:val="en-CA"/>
          </w:rPr>
          <w:t>https://www.kaggle.com/datasets/nessada/divvy-tripdata-new</w:t>
        </w:r>
      </w:hyperlink>
    </w:p>
    <w:p w14:paraId="65D30C45" w14:textId="15171C03" w:rsidR="000B7168" w:rsidRPr="000B7168" w:rsidRDefault="000B7168" w:rsidP="000B7168">
      <w:pPr>
        <w:pStyle w:val="NoSpacing"/>
        <w:numPr>
          <w:ilvl w:val="1"/>
          <w:numId w:val="14"/>
        </w:numPr>
        <w:jc w:val="left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Open Weather Historical Bulk Downloadable CSV</w:t>
      </w:r>
    </w:p>
    <w:p w14:paraId="1562DD30" w14:textId="77777777" w:rsidR="00AD4782" w:rsidRPr="00AD4782" w:rsidRDefault="00AD4782" w:rsidP="00AD4782">
      <w:pPr>
        <w:pStyle w:val="NoSpacing"/>
        <w:jc w:val="left"/>
        <w:rPr>
          <w:sz w:val="21"/>
          <w:szCs w:val="21"/>
          <w:lang w:val="en-CA"/>
        </w:rPr>
      </w:pPr>
    </w:p>
    <w:p w14:paraId="12E44D3D" w14:textId="79DFF098" w:rsidR="00477FDD" w:rsidRPr="00477FDD" w:rsidRDefault="00477FDD" w:rsidP="00AD4782">
      <w:pPr>
        <w:jc w:val="left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Research Question:</w:t>
      </w:r>
    </w:p>
    <w:p w14:paraId="438FE69B" w14:textId="34487559" w:rsidR="000B7168" w:rsidRPr="000B7168" w:rsidRDefault="000B7168" w:rsidP="00AD4782">
      <w:pPr>
        <w:pStyle w:val="NoSpacing"/>
        <w:jc w:val="left"/>
        <w:rPr>
          <w:b/>
          <w:bCs/>
          <w:sz w:val="21"/>
          <w:szCs w:val="21"/>
        </w:rPr>
      </w:pPr>
      <w:r w:rsidRPr="009835CC">
        <w:rPr>
          <w:b/>
          <w:bCs/>
          <w:sz w:val="21"/>
          <w:szCs w:val="21"/>
          <w:lang w:val="en-CA"/>
        </w:rPr>
        <w:t>"How do weather conditions impact bike-share usage patterns</w:t>
      </w:r>
      <w:r w:rsidRPr="000B7168">
        <w:rPr>
          <w:b/>
          <w:bCs/>
          <w:sz w:val="21"/>
          <w:szCs w:val="21"/>
          <w:lang w:val="en-CA"/>
        </w:rPr>
        <w:t>,</w:t>
      </w:r>
      <w:r w:rsidRPr="000B7168">
        <w:rPr>
          <w:b/>
          <w:bCs/>
          <w:sz w:val="21"/>
          <w:szCs w:val="21"/>
        </w:rPr>
        <w:t xml:space="preserve"> </w:t>
      </w:r>
      <w:r w:rsidRPr="000B7168">
        <w:rPr>
          <w:b/>
          <w:bCs/>
          <w:sz w:val="21"/>
          <w:szCs w:val="21"/>
        </w:rPr>
        <w:t>including ride volume, duration, and station activity</w:t>
      </w:r>
      <w:r w:rsidRPr="000B7168">
        <w:rPr>
          <w:b/>
          <w:bCs/>
          <w:sz w:val="21"/>
          <w:szCs w:val="21"/>
          <w:lang w:val="en-CA"/>
        </w:rPr>
        <w:t xml:space="preserve"> in Central Chicago</w:t>
      </w:r>
      <w:r w:rsidRPr="009835CC">
        <w:rPr>
          <w:b/>
          <w:bCs/>
          <w:sz w:val="21"/>
          <w:szCs w:val="21"/>
          <w:lang w:val="en-CA"/>
        </w:rPr>
        <w:t>, and can current</w:t>
      </w:r>
      <w:r w:rsidRPr="000B7168">
        <w:rPr>
          <w:b/>
          <w:bCs/>
          <w:sz w:val="21"/>
          <w:szCs w:val="21"/>
          <w:lang w:val="en-CA"/>
        </w:rPr>
        <w:t xml:space="preserve"> and forecasted</w:t>
      </w:r>
      <w:r w:rsidRPr="009835CC">
        <w:rPr>
          <w:b/>
          <w:bCs/>
          <w:sz w:val="21"/>
          <w:szCs w:val="21"/>
          <w:lang w:val="en-CA"/>
        </w:rPr>
        <w:t xml:space="preserve"> weather</w:t>
      </w:r>
      <w:r w:rsidRPr="000B7168">
        <w:rPr>
          <w:b/>
          <w:bCs/>
          <w:sz w:val="21"/>
          <w:szCs w:val="21"/>
          <w:lang w:val="en-CA"/>
        </w:rPr>
        <w:t xml:space="preserve"> </w:t>
      </w:r>
      <w:r w:rsidRPr="009835CC">
        <w:rPr>
          <w:b/>
          <w:bCs/>
          <w:sz w:val="21"/>
          <w:szCs w:val="21"/>
          <w:lang w:val="en-CA"/>
        </w:rPr>
        <w:t xml:space="preserve">data </w:t>
      </w:r>
      <w:r w:rsidRPr="000B7168">
        <w:rPr>
          <w:b/>
          <w:bCs/>
          <w:sz w:val="21"/>
          <w:szCs w:val="21"/>
          <w:lang w:val="en-CA"/>
        </w:rPr>
        <w:t xml:space="preserve">be used to </w:t>
      </w:r>
      <w:r w:rsidRPr="009835CC">
        <w:rPr>
          <w:b/>
          <w:bCs/>
          <w:sz w:val="21"/>
          <w:szCs w:val="21"/>
          <w:lang w:val="en-CA"/>
        </w:rPr>
        <w:t>predict usage?"</w:t>
      </w:r>
    </w:p>
    <w:p w14:paraId="3160E620" w14:textId="77777777" w:rsidR="00AD4782" w:rsidRDefault="00AD4782" w:rsidP="00AD4782">
      <w:pPr>
        <w:pStyle w:val="NoSpacing"/>
        <w:jc w:val="left"/>
        <w:rPr>
          <w:sz w:val="22"/>
          <w:szCs w:val="22"/>
        </w:rPr>
      </w:pPr>
    </w:p>
    <w:p w14:paraId="0376E2AF" w14:textId="4C9480DD" w:rsidR="004B7732" w:rsidRPr="004B7732" w:rsidRDefault="004B7732" w:rsidP="00AD4782">
      <w:pPr>
        <w:jc w:val="left"/>
        <w:rPr>
          <w:b/>
          <w:bCs/>
          <w:color w:val="7F7F7F" w:themeColor="text1" w:themeTint="80"/>
          <w:sz w:val="28"/>
          <w:szCs w:val="28"/>
        </w:rPr>
      </w:pPr>
      <w:r w:rsidRPr="004B7732">
        <w:rPr>
          <w:b/>
          <w:bCs/>
          <w:color w:val="7F7F7F" w:themeColor="text1" w:themeTint="80"/>
          <w:sz w:val="28"/>
          <w:szCs w:val="28"/>
        </w:rPr>
        <w:t>Supporting Questions</w:t>
      </w:r>
      <w:r w:rsidR="00FB7870">
        <w:rPr>
          <w:b/>
          <w:bCs/>
          <w:color w:val="7F7F7F" w:themeColor="text1" w:themeTint="80"/>
          <w:sz w:val="28"/>
          <w:szCs w:val="28"/>
        </w:rPr>
        <w:t xml:space="preserve"> (Choices)</w:t>
      </w:r>
      <w:r w:rsidRPr="004B7732">
        <w:rPr>
          <w:b/>
          <w:bCs/>
          <w:color w:val="7F7F7F" w:themeColor="text1" w:themeTint="80"/>
          <w:sz w:val="28"/>
          <w:szCs w:val="28"/>
        </w:rPr>
        <w:t>:</w:t>
      </w:r>
      <w:r w:rsidR="003964E3">
        <w:rPr>
          <w:b/>
          <w:bCs/>
          <w:color w:val="7F7F7F" w:themeColor="text1" w:themeTint="80"/>
          <w:sz w:val="28"/>
          <w:szCs w:val="28"/>
        </w:rPr>
        <w:t xml:space="preserve">  </w:t>
      </w:r>
      <w:r w:rsidR="00866026" w:rsidRPr="00866026">
        <w:rPr>
          <w:b/>
          <w:bCs/>
          <w:color w:val="7F7F7F" w:themeColor="text1" w:themeTint="80"/>
          <w:sz w:val="28"/>
          <w:szCs w:val="28"/>
          <w:highlight w:val="cyan"/>
        </w:rPr>
        <w:t>light blue</w:t>
      </w:r>
      <w:r w:rsidR="00866026">
        <w:rPr>
          <w:b/>
          <w:bCs/>
          <w:color w:val="7F7F7F" w:themeColor="text1" w:themeTint="80"/>
          <w:sz w:val="28"/>
          <w:szCs w:val="28"/>
        </w:rPr>
        <w:t xml:space="preserve"> = bonus?</w:t>
      </w:r>
    </w:p>
    <w:p w14:paraId="763F0A23" w14:textId="5A071B3D" w:rsidR="00FB7870" w:rsidRPr="00FB7870" w:rsidRDefault="00FB7870" w:rsidP="00387C2A">
      <w:pPr>
        <w:pStyle w:val="NoSpacing"/>
        <w:numPr>
          <w:ilvl w:val="0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Usage Trends:</w:t>
      </w:r>
    </w:p>
    <w:p w14:paraId="6B74E051" w14:textId="77777777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How does the total number of rides vary under different weather conditions (e.g., clear, rainy, snowy)?</w:t>
      </w:r>
    </w:p>
    <w:p w14:paraId="7DCE6A26" w14:textId="77777777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Are there noticeable patterns in ridership across temperature ranges (e.g., below freezing, mild, or hot)?</w:t>
      </w:r>
    </w:p>
    <w:p w14:paraId="72CB3534" w14:textId="5DACCCEC" w:rsidR="00FB7870" w:rsidRPr="00FB7870" w:rsidRDefault="00FB7870" w:rsidP="00387C2A">
      <w:pPr>
        <w:pStyle w:val="NoSpacing"/>
        <w:numPr>
          <w:ilvl w:val="0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Temporal Patterns:</w:t>
      </w:r>
    </w:p>
    <w:p w14:paraId="78C50067" w14:textId="77777777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color w:val="000000" w:themeColor="text1"/>
          <w:sz w:val="21"/>
          <w:szCs w:val="21"/>
          <w:highlight w:val="cyan"/>
          <w:lang w:val="en-CA"/>
        </w:rPr>
      </w:pPr>
      <w:r w:rsidRPr="00FB7870">
        <w:rPr>
          <w:color w:val="000000" w:themeColor="text1"/>
          <w:sz w:val="21"/>
          <w:szCs w:val="21"/>
          <w:highlight w:val="cyan"/>
          <w:lang w:val="en-CA"/>
        </w:rPr>
        <w:t>Do weather conditions affect bike-share usage differently on weekdays versus weekends?</w:t>
      </w:r>
    </w:p>
    <w:p w14:paraId="38AD5AA4" w14:textId="77777777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How does weather influence hourly trends in bike-share usage throughout the day?</w:t>
      </w:r>
    </w:p>
    <w:p w14:paraId="6D7B1CB8" w14:textId="493E6ACD" w:rsidR="00FB7870" w:rsidRPr="00FB7870" w:rsidRDefault="00FB7870" w:rsidP="00387C2A">
      <w:pPr>
        <w:pStyle w:val="NoSpacing"/>
        <w:numPr>
          <w:ilvl w:val="0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Ride Characteristics:</w:t>
      </w:r>
    </w:p>
    <w:p w14:paraId="2709A233" w14:textId="77777777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How do trip durations change under adverse weather conditions like rain or extreme cold?</w:t>
      </w:r>
    </w:p>
    <w:p w14:paraId="7AC3366E" w14:textId="0155ADE9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Are shorter trips more common during specific weather types?</w:t>
      </w:r>
    </w:p>
    <w:p w14:paraId="2E0C0423" w14:textId="1E68EC66" w:rsidR="00FB7870" w:rsidRPr="00FB7870" w:rsidRDefault="00FB7870" w:rsidP="00387C2A">
      <w:pPr>
        <w:pStyle w:val="NoSpacing"/>
        <w:numPr>
          <w:ilvl w:val="0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User Behavior:</w:t>
      </w:r>
    </w:p>
    <w:p w14:paraId="1E077507" w14:textId="77777777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Are casual users or subscribers more affected by weather conditions?</w:t>
      </w:r>
    </w:p>
    <w:p w14:paraId="1F215DDE" w14:textId="77777777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Does the proportion of casual versus subscriber trips shift with changing weather?</w:t>
      </w:r>
    </w:p>
    <w:p w14:paraId="5E1ADCB2" w14:textId="3A41D468" w:rsidR="00FB7870" w:rsidRPr="00FB7870" w:rsidRDefault="00FB7870" w:rsidP="00387C2A">
      <w:pPr>
        <w:pStyle w:val="NoSpacing"/>
        <w:numPr>
          <w:ilvl w:val="0"/>
          <w:numId w:val="22"/>
        </w:numPr>
        <w:spacing w:line="276" w:lineRule="auto"/>
        <w:jc w:val="left"/>
        <w:rPr>
          <w:color w:val="000000" w:themeColor="text1"/>
          <w:sz w:val="21"/>
          <w:szCs w:val="21"/>
          <w:highlight w:val="cyan"/>
          <w:lang w:val="en-CA"/>
        </w:rPr>
      </w:pPr>
      <w:r w:rsidRPr="00FB7870">
        <w:rPr>
          <w:b/>
          <w:bCs/>
          <w:color w:val="000000" w:themeColor="text1"/>
          <w:sz w:val="21"/>
          <w:szCs w:val="21"/>
          <w:highlight w:val="cyan"/>
          <w:lang w:val="en-CA"/>
        </w:rPr>
        <w:t>Seasonality and Longer Trends:</w:t>
      </w:r>
    </w:p>
    <w:p w14:paraId="47918AB4" w14:textId="77777777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1"/>
          <w:szCs w:val="21"/>
          <w:highlight w:val="cyan"/>
          <w:lang w:val="en-CA"/>
        </w:rPr>
      </w:pPr>
      <w:r w:rsidRPr="00FB7870">
        <w:rPr>
          <w:sz w:val="21"/>
          <w:szCs w:val="21"/>
          <w:highlight w:val="cyan"/>
          <w:lang w:val="en-CA"/>
        </w:rPr>
        <w:t>Are there seasonal patterns in weather-related bike usage (e.g., winter vs. summer)?</w:t>
      </w:r>
    </w:p>
    <w:p w14:paraId="358306C4" w14:textId="77777777" w:rsidR="00FB7870" w:rsidRPr="00FB7870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1"/>
          <w:szCs w:val="21"/>
          <w:highlight w:val="cyan"/>
          <w:lang w:val="en-CA"/>
        </w:rPr>
      </w:pPr>
      <w:r w:rsidRPr="00FB7870">
        <w:rPr>
          <w:sz w:val="21"/>
          <w:szCs w:val="21"/>
          <w:highlight w:val="cyan"/>
          <w:lang w:val="en-CA"/>
        </w:rPr>
        <w:t xml:space="preserve">How do transitional weather periods (e.g., spring and fall) </w:t>
      </w:r>
      <w:proofErr w:type="gramStart"/>
      <w:r w:rsidRPr="00FB7870">
        <w:rPr>
          <w:sz w:val="21"/>
          <w:szCs w:val="21"/>
          <w:highlight w:val="cyan"/>
          <w:lang w:val="en-CA"/>
        </w:rPr>
        <w:t>compare</w:t>
      </w:r>
      <w:proofErr w:type="gramEnd"/>
      <w:r w:rsidRPr="00FB7870">
        <w:rPr>
          <w:sz w:val="21"/>
          <w:szCs w:val="21"/>
          <w:highlight w:val="cyan"/>
          <w:lang w:val="en-CA"/>
        </w:rPr>
        <w:t xml:space="preserve"> to extreme seasons?</w:t>
      </w:r>
    </w:p>
    <w:p w14:paraId="7EA74BD7" w14:textId="0A7E5AF9" w:rsidR="00FB7870" w:rsidRPr="00FB7870" w:rsidRDefault="00FB7870" w:rsidP="00387C2A">
      <w:pPr>
        <w:pStyle w:val="NoSpacing"/>
        <w:numPr>
          <w:ilvl w:val="0"/>
          <w:numId w:val="22"/>
        </w:numPr>
        <w:spacing w:line="276" w:lineRule="auto"/>
        <w:jc w:val="left"/>
        <w:rPr>
          <w:sz w:val="21"/>
          <w:szCs w:val="21"/>
          <w:highlight w:val="cyan"/>
          <w:lang w:val="en-CA"/>
        </w:rPr>
      </w:pPr>
      <w:r w:rsidRPr="00FB7870">
        <w:rPr>
          <w:b/>
          <w:bCs/>
          <w:sz w:val="21"/>
          <w:szCs w:val="21"/>
          <w:highlight w:val="cyan"/>
          <w:lang w:val="en-CA"/>
        </w:rPr>
        <w:t>Outliers and Anomalies:</w:t>
      </w:r>
    </w:p>
    <w:p w14:paraId="4F24A432" w14:textId="58C8954E" w:rsidR="00387C2A" w:rsidRPr="00C95777" w:rsidRDefault="00FB7870" w:rsidP="00387C2A">
      <w:pPr>
        <w:pStyle w:val="NoSpacing"/>
        <w:numPr>
          <w:ilvl w:val="1"/>
          <w:numId w:val="22"/>
        </w:numPr>
        <w:spacing w:line="276" w:lineRule="auto"/>
        <w:jc w:val="left"/>
        <w:rPr>
          <w:sz w:val="24"/>
          <w:szCs w:val="24"/>
          <w:lang w:val="en-CA"/>
        </w:rPr>
      </w:pPr>
      <w:r w:rsidRPr="00FB7870">
        <w:rPr>
          <w:sz w:val="21"/>
          <w:szCs w:val="21"/>
          <w:highlight w:val="cyan"/>
          <w:lang w:val="en-CA"/>
        </w:rPr>
        <w:t>Are there specific days with unusually high or low ridership that can be explained by weather anomalies?</w:t>
      </w:r>
    </w:p>
    <w:p w14:paraId="32D40D13" w14:textId="334766E4" w:rsidR="004B4E11" w:rsidRDefault="00FB7870" w:rsidP="00AD4782">
      <w:pPr>
        <w:jc w:val="left"/>
        <w:rPr>
          <w:b/>
          <w:bCs/>
          <w:color w:val="7F7F7F" w:themeColor="text1" w:themeTint="80"/>
          <w:sz w:val="28"/>
          <w:szCs w:val="28"/>
        </w:rPr>
      </w:pPr>
      <w:r w:rsidRPr="00FB7870">
        <w:rPr>
          <w:b/>
          <w:bCs/>
          <w:color w:val="7F7F7F" w:themeColor="text1" w:themeTint="80"/>
          <w:sz w:val="28"/>
          <w:szCs w:val="28"/>
        </w:rPr>
        <w:lastRenderedPageBreak/>
        <w:t>Steps to Complete the Project</w:t>
      </w:r>
      <w:r w:rsidR="004B4E11" w:rsidRPr="004B4E11">
        <w:rPr>
          <w:b/>
          <w:bCs/>
          <w:color w:val="7F7F7F" w:themeColor="text1" w:themeTint="80"/>
          <w:sz w:val="28"/>
          <w:szCs w:val="28"/>
        </w:rPr>
        <w:t>:</w:t>
      </w:r>
    </w:p>
    <w:p w14:paraId="099091E9" w14:textId="77777777" w:rsidR="00DB4838" w:rsidRPr="004B4E11" w:rsidRDefault="00DB4838" w:rsidP="00AD4782">
      <w:pPr>
        <w:jc w:val="left"/>
        <w:rPr>
          <w:b/>
          <w:bCs/>
          <w:color w:val="7F7F7F" w:themeColor="text1" w:themeTint="80"/>
          <w:sz w:val="28"/>
          <w:szCs w:val="28"/>
        </w:rPr>
      </w:pPr>
    </w:p>
    <w:p w14:paraId="3DF5B01F" w14:textId="77777777" w:rsidR="00FB7870" w:rsidRPr="00FB7870" w:rsidRDefault="005B4371" w:rsidP="00FB7870">
      <w:pPr>
        <w:pStyle w:val="NoSpacing"/>
        <w:ind w:left="360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36B7FB4C">
          <v:rect id="_x0000_i1037" alt="" style="width:450pt;height:.05pt;mso-width-percent:0;mso-height-percent:0;mso-width-percent:0;mso-height-percent:0" o:hralign="center" o:hrstd="t" o:hr="t" fillcolor="#a0a0a0" stroked="f"/>
        </w:pict>
      </w:r>
    </w:p>
    <w:p w14:paraId="33983863" w14:textId="77777777" w:rsidR="006A607E" w:rsidRDefault="006A607E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15727074" w14:textId="5BC51A8B" w:rsidR="00FB7870" w:rsidRDefault="00FB7870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Step 1: Data Collection</w:t>
      </w:r>
    </w:p>
    <w:p w14:paraId="338A89C0" w14:textId="77777777" w:rsidR="00FB7870" w:rsidRPr="00FB7870" w:rsidRDefault="00FB7870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6250C7CA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Bike-Share Data</w:t>
      </w:r>
      <w:r w:rsidRPr="00FB7870">
        <w:rPr>
          <w:sz w:val="21"/>
          <w:szCs w:val="21"/>
          <w:lang w:val="en-CA"/>
        </w:rPr>
        <w:t>:</w:t>
      </w:r>
    </w:p>
    <w:p w14:paraId="72C75F08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500D6C52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Download a dataset covering several months or a year.</w:t>
      </w:r>
    </w:p>
    <w:p w14:paraId="2FCF53F7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2E015AC2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Ensure timestamps and station location data are included.</w:t>
      </w:r>
    </w:p>
    <w:p w14:paraId="191AD0D2" w14:textId="77777777" w:rsidR="00FB7870" w:rsidRP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</w:p>
    <w:p w14:paraId="05039D92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Weather Data</w:t>
      </w:r>
      <w:r w:rsidRPr="00FB7870">
        <w:rPr>
          <w:sz w:val="21"/>
          <w:szCs w:val="21"/>
          <w:lang w:val="en-CA"/>
        </w:rPr>
        <w:t>:</w:t>
      </w:r>
    </w:p>
    <w:p w14:paraId="5766440B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76C09C63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 xml:space="preserve">Use the </w:t>
      </w:r>
      <w:proofErr w:type="spellStart"/>
      <w:r w:rsidRPr="00FB7870">
        <w:rPr>
          <w:sz w:val="21"/>
          <w:szCs w:val="21"/>
          <w:lang w:val="en-CA"/>
        </w:rPr>
        <w:t>OpenWeatherMap</w:t>
      </w:r>
      <w:proofErr w:type="spellEnd"/>
      <w:r w:rsidRPr="00FB7870">
        <w:rPr>
          <w:sz w:val="21"/>
          <w:szCs w:val="21"/>
          <w:lang w:val="en-CA"/>
        </w:rPr>
        <w:t xml:space="preserve"> API to fetch historical weather data for the bike-share service region.</w:t>
      </w:r>
    </w:p>
    <w:p w14:paraId="65D3181D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563C8490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Fetch data by querying timestamps and locations from the bike-share dataset.</w:t>
      </w:r>
    </w:p>
    <w:p w14:paraId="3ADEB83F" w14:textId="77777777" w:rsidR="00FB7870" w:rsidRP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</w:p>
    <w:p w14:paraId="6AB6793A" w14:textId="77777777" w:rsidR="00FB7870" w:rsidRPr="00FB7870" w:rsidRDefault="005B4371" w:rsidP="00FB7870">
      <w:pPr>
        <w:pStyle w:val="NoSpacing"/>
        <w:ind w:left="360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4B305D3D">
          <v:rect id="_x0000_i1036" alt="" style="width:450pt;height:.05pt;mso-width-percent:0;mso-height-percent:0;mso-width-percent:0;mso-height-percent:0" o:hralign="center" o:hrstd="t" o:hr="t" fillcolor="#a0a0a0" stroked="f"/>
        </w:pict>
      </w:r>
    </w:p>
    <w:p w14:paraId="3C9A354D" w14:textId="77777777" w:rsidR="006A607E" w:rsidRDefault="006A607E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75559C01" w14:textId="71B80B66" w:rsidR="00FB7870" w:rsidRDefault="00FB7870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Step 2: Data Cleaning and Preparation</w:t>
      </w:r>
    </w:p>
    <w:p w14:paraId="01817382" w14:textId="77777777" w:rsidR="00FB7870" w:rsidRPr="00FB7870" w:rsidRDefault="00FB7870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7D5C1CDB" w14:textId="5DCEAECE" w:rsidR="00DB4838" w:rsidRDefault="00FB7870" w:rsidP="00DB4838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Bike-Share Dataset</w:t>
      </w:r>
      <w:r w:rsidRPr="00FB7870">
        <w:rPr>
          <w:sz w:val="21"/>
          <w:szCs w:val="21"/>
          <w:lang w:val="en-CA"/>
        </w:rPr>
        <w:t>:</w:t>
      </w:r>
    </w:p>
    <w:p w14:paraId="40987E8E" w14:textId="77777777" w:rsidR="00DB4838" w:rsidRPr="00FB7870" w:rsidRDefault="00DB4838" w:rsidP="00DB4838">
      <w:pPr>
        <w:pStyle w:val="NoSpacing"/>
        <w:ind w:left="360"/>
        <w:rPr>
          <w:sz w:val="21"/>
          <w:szCs w:val="21"/>
          <w:lang w:val="en-CA"/>
        </w:rPr>
      </w:pPr>
    </w:p>
    <w:p w14:paraId="1A611CE4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Remove duplicate or incomplete rows.</w:t>
      </w:r>
    </w:p>
    <w:p w14:paraId="1FBB31D1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1A9E1F23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Convert timestamps into datetime format.</w:t>
      </w:r>
    </w:p>
    <w:p w14:paraId="3020DE07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3F1D400E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Add features such as ride duration and day of the week.</w:t>
      </w:r>
    </w:p>
    <w:p w14:paraId="48F7BA6B" w14:textId="77777777" w:rsidR="00FB7870" w:rsidRP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</w:p>
    <w:p w14:paraId="602F37B8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Weather Data</w:t>
      </w:r>
      <w:r w:rsidRPr="00FB7870">
        <w:rPr>
          <w:sz w:val="21"/>
          <w:szCs w:val="21"/>
          <w:lang w:val="en-CA"/>
        </w:rPr>
        <w:t>:</w:t>
      </w:r>
    </w:p>
    <w:p w14:paraId="262312A3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0E79777F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Clean and format the API response data into a tabular format.</w:t>
      </w:r>
    </w:p>
    <w:p w14:paraId="324AA04C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64E9FAF5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Align weather timestamps with bike-share timestamps (e.g., by nearest hour).</w:t>
      </w:r>
    </w:p>
    <w:p w14:paraId="343BADD3" w14:textId="77777777" w:rsidR="00FB7870" w:rsidRP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</w:p>
    <w:p w14:paraId="7F4D6F34" w14:textId="77777777" w:rsidR="00FB7870" w:rsidRPr="00FB7870" w:rsidRDefault="005B4371" w:rsidP="00FB7870">
      <w:pPr>
        <w:pStyle w:val="NoSpacing"/>
        <w:ind w:left="360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1975C3B4">
          <v:rect id="_x0000_i1035" alt="" style="width:450pt;height:.05pt;mso-width-percent:0;mso-height-percent:0;mso-width-percent:0;mso-height-percent:0" o:hralign="center" o:hrstd="t" o:hr="t" fillcolor="#a0a0a0" stroked="f"/>
        </w:pict>
      </w:r>
    </w:p>
    <w:p w14:paraId="09F75C5C" w14:textId="77777777" w:rsidR="006A607E" w:rsidRDefault="006A607E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58B014CD" w14:textId="02FB9E5F" w:rsidR="00FB7870" w:rsidRDefault="00FB7870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Step 3: Data Integration</w:t>
      </w:r>
    </w:p>
    <w:p w14:paraId="3524890E" w14:textId="77777777" w:rsidR="00FB7870" w:rsidRPr="00FB7870" w:rsidRDefault="00FB7870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4E965FD8" w14:textId="77777777" w:rsidR="00DB4838" w:rsidRDefault="00FB7870" w:rsidP="00DB4838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Merge</w:t>
      </w:r>
      <w:r w:rsidRPr="00FB7870">
        <w:rPr>
          <w:sz w:val="21"/>
          <w:szCs w:val="21"/>
          <w:lang w:val="en-CA"/>
        </w:rPr>
        <w:t xml:space="preserve"> the bike-share dataset with the weather dataset using:</w:t>
      </w:r>
    </w:p>
    <w:p w14:paraId="75894D85" w14:textId="77777777" w:rsidR="00DB4838" w:rsidRDefault="00DB4838" w:rsidP="00DB4838">
      <w:pPr>
        <w:pStyle w:val="NoSpacing"/>
        <w:ind w:left="360"/>
        <w:rPr>
          <w:sz w:val="21"/>
          <w:szCs w:val="21"/>
          <w:lang w:val="en-CA"/>
        </w:rPr>
      </w:pPr>
    </w:p>
    <w:p w14:paraId="3A0C3662" w14:textId="3B693801" w:rsidR="00DB4838" w:rsidRPr="00FB7870" w:rsidRDefault="00FB7870" w:rsidP="00DB4838">
      <w:pPr>
        <w:pStyle w:val="NoSpacing"/>
        <w:numPr>
          <w:ilvl w:val="0"/>
          <w:numId w:val="30"/>
        </w:numPr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Time (e.g., trip start time).</w:t>
      </w:r>
    </w:p>
    <w:p w14:paraId="6C3822D0" w14:textId="77777777" w:rsidR="00FB7870" w:rsidRDefault="00FB7870" w:rsidP="00DB4838">
      <w:pPr>
        <w:pStyle w:val="NoSpacing"/>
        <w:numPr>
          <w:ilvl w:val="0"/>
          <w:numId w:val="30"/>
        </w:numPr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Location (e.g., station coordinates matched to weather data).</w:t>
      </w:r>
    </w:p>
    <w:p w14:paraId="7E840556" w14:textId="77777777" w:rsidR="00DB4838" w:rsidRDefault="00DB4838" w:rsidP="00DB4838">
      <w:pPr>
        <w:pStyle w:val="NoSpacing"/>
        <w:rPr>
          <w:sz w:val="21"/>
          <w:szCs w:val="21"/>
          <w:lang w:val="en-CA"/>
        </w:rPr>
      </w:pPr>
    </w:p>
    <w:p w14:paraId="52C71436" w14:textId="77777777" w:rsidR="00DB4838" w:rsidRPr="00FB7870" w:rsidRDefault="00DB4838" w:rsidP="00DB4838">
      <w:pPr>
        <w:pStyle w:val="NoSpacing"/>
        <w:rPr>
          <w:sz w:val="21"/>
          <w:szCs w:val="21"/>
          <w:lang w:val="en-CA"/>
        </w:rPr>
      </w:pPr>
    </w:p>
    <w:p w14:paraId="409C86BE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Create additional features</w:t>
      </w:r>
      <w:r w:rsidRPr="00FB7870">
        <w:rPr>
          <w:sz w:val="21"/>
          <w:szCs w:val="21"/>
          <w:lang w:val="en-CA"/>
        </w:rPr>
        <w:t>:</w:t>
      </w:r>
    </w:p>
    <w:p w14:paraId="68E96E40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4FE9EE94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Categorize weather conditions (e.g., "clear," "rainy," "snowy").</w:t>
      </w:r>
    </w:p>
    <w:p w14:paraId="73764676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5C728F83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Add temperature ranges (e.g., cold, mild, hot).</w:t>
      </w:r>
    </w:p>
    <w:p w14:paraId="1254AE23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56626C47" w14:textId="6595A446" w:rsidR="00DB4838" w:rsidRDefault="005B4371" w:rsidP="00DB4838">
      <w:pPr>
        <w:pStyle w:val="NoSpacing"/>
        <w:ind w:left="360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55E1A25C">
          <v:rect id="_x0000_i1034" alt="" style="width:450pt;height:.05pt;mso-width-percent:0;mso-height-percent:0;mso-width-percent:0;mso-height-percent:0" o:hralign="center" o:hrstd="t" o:hr="t" fillcolor="#a0a0a0" stroked="f"/>
        </w:pict>
      </w:r>
    </w:p>
    <w:p w14:paraId="021E57EE" w14:textId="77777777" w:rsidR="00DB4838" w:rsidRDefault="00DB4838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23D67672" w14:textId="18E0C626" w:rsidR="00FB7870" w:rsidRDefault="00FB7870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Step 4: Data Analysis</w:t>
      </w:r>
    </w:p>
    <w:p w14:paraId="315EB4FF" w14:textId="77777777" w:rsidR="00DB4838" w:rsidRPr="00FB7870" w:rsidRDefault="00DB4838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22E5BDA1" w14:textId="56E7208B" w:rsidR="00DB4838" w:rsidRDefault="00FB7870" w:rsidP="00DB4838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Descriptive Statistics</w:t>
      </w:r>
      <w:r w:rsidRPr="00FB7870">
        <w:rPr>
          <w:sz w:val="21"/>
          <w:szCs w:val="21"/>
          <w:lang w:val="en-CA"/>
        </w:rPr>
        <w:t>:</w:t>
      </w:r>
    </w:p>
    <w:p w14:paraId="171755F1" w14:textId="77777777" w:rsidR="00DB4838" w:rsidRPr="00FB7870" w:rsidRDefault="00DB4838" w:rsidP="00DB4838">
      <w:pPr>
        <w:pStyle w:val="NoSpacing"/>
        <w:ind w:left="360"/>
        <w:rPr>
          <w:sz w:val="21"/>
          <w:szCs w:val="21"/>
          <w:lang w:val="en-CA"/>
        </w:rPr>
      </w:pPr>
    </w:p>
    <w:p w14:paraId="635F486E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Analyze overall bike usage trends.</w:t>
      </w:r>
    </w:p>
    <w:p w14:paraId="03102F21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596A8824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Summarize weather patterns for the study period.</w:t>
      </w:r>
    </w:p>
    <w:p w14:paraId="7B47F513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66F5A14C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Exploratory Analysis</w:t>
      </w:r>
      <w:r w:rsidRPr="00FB7870">
        <w:rPr>
          <w:sz w:val="21"/>
          <w:szCs w:val="21"/>
          <w:lang w:val="en-CA"/>
        </w:rPr>
        <w:t>:</w:t>
      </w:r>
    </w:p>
    <w:p w14:paraId="7D1915A1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7839C0BD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Compare ride counts under different weather conditions.</w:t>
      </w:r>
    </w:p>
    <w:p w14:paraId="60BC2A4F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5AA41496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Analyze trip durations by temperature or precipitation levels.</w:t>
      </w:r>
    </w:p>
    <w:p w14:paraId="56119A9A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63B696FB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Study differences in weekday vs. weekend ridership trends.</w:t>
      </w:r>
    </w:p>
    <w:p w14:paraId="43A5224E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6ECB08E0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Correlation Analysis</w:t>
      </w:r>
      <w:r w:rsidRPr="00FB7870">
        <w:rPr>
          <w:sz w:val="21"/>
          <w:szCs w:val="21"/>
          <w:lang w:val="en-CA"/>
        </w:rPr>
        <w:t>:</w:t>
      </w:r>
    </w:p>
    <w:p w14:paraId="7CF91B7B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7E207694" w14:textId="77777777" w:rsidR="00FB7870" w:rsidRP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Use correlation coefficients to explore relationships between weather variables (e.g., temperature, precipitation) and bike usage.</w:t>
      </w:r>
    </w:p>
    <w:p w14:paraId="3E71F9B0" w14:textId="77777777" w:rsidR="00FB7870" w:rsidRPr="00FB7870" w:rsidRDefault="005B4371" w:rsidP="00FB7870">
      <w:pPr>
        <w:pStyle w:val="NoSpacing"/>
        <w:ind w:left="360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4C1E98AF">
          <v:rect id="_x0000_i1033" alt="" style="width:450pt;height:.05pt;mso-width-percent:0;mso-height-percent:0;mso-width-percent:0;mso-height-percent:0" o:hralign="center" o:hrstd="t" o:hr="t" fillcolor="#a0a0a0" stroked="f"/>
        </w:pict>
      </w:r>
    </w:p>
    <w:p w14:paraId="2DFA904F" w14:textId="77777777" w:rsidR="00DB4838" w:rsidRDefault="00DB4838" w:rsidP="00DB4838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35849A66" w14:textId="76B88F74" w:rsidR="00FB7870" w:rsidRPr="00DB4838" w:rsidRDefault="00FB7870" w:rsidP="00DB4838">
      <w:pPr>
        <w:pStyle w:val="NoSpacing"/>
        <w:ind w:left="360"/>
        <w:rPr>
          <w:b/>
          <w:bCs/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Step 5: Data Visualization</w:t>
      </w:r>
      <w:r w:rsidR="00DB4838" w:rsidRPr="00DB4838">
        <w:rPr>
          <w:b/>
          <w:bCs/>
          <w:sz w:val="21"/>
          <w:szCs w:val="21"/>
          <w:lang w:val="en-CA"/>
        </w:rPr>
        <w:t xml:space="preserve"> (TBD by Questions)</w:t>
      </w:r>
    </w:p>
    <w:p w14:paraId="2108798B" w14:textId="77777777" w:rsidR="00DB4838" w:rsidRPr="00FB7870" w:rsidRDefault="00DB4838" w:rsidP="00DB4838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3B23FD24" w14:textId="77777777" w:rsidR="00FB7870" w:rsidRPr="00DB4838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Create visualizations to present findings:</w:t>
      </w:r>
    </w:p>
    <w:p w14:paraId="6A7FC172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6EB32FDB" w14:textId="77777777" w:rsidR="00FB7870" w:rsidRPr="00DB4838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Line charts for trends over time (e.g., monthly usage vs. temperature).</w:t>
      </w:r>
    </w:p>
    <w:p w14:paraId="56DCB888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6B3FE655" w14:textId="77777777" w:rsidR="00FB7870" w:rsidRPr="00DB4838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Bar plots comparing ride counts by weather condition.</w:t>
      </w:r>
    </w:p>
    <w:p w14:paraId="566DAE45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0D743BCD" w14:textId="77777777" w:rsidR="00FB7870" w:rsidRPr="00DB4838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Heatmaps for station-level ridership under varying weather.</w:t>
      </w:r>
    </w:p>
    <w:p w14:paraId="0D2CCE7D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3F26D0C2" w14:textId="77777777" w:rsidR="00FB7870" w:rsidRP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Scatter plots to show relationships between temperature and ride counts.</w:t>
      </w:r>
    </w:p>
    <w:p w14:paraId="4F237F89" w14:textId="77777777" w:rsidR="00FB7870" w:rsidRPr="00FB7870" w:rsidRDefault="005B4371" w:rsidP="00FB7870">
      <w:pPr>
        <w:pStyle w:val="NoSpacing"/>
        <w:ind w:left="360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4CD455AE">
          <v:rect id="_x0000_i1032" alt="" style="width:450pt;height:.05pt;mso-width-percent:0;mso-height-percent:0;mso-width-percent:0;mso-height-percent:0" o:hralign="center" o:hrstd="t" o:hr="t" fillcolor="#a0a0a0" stroked="f"/>
        </w:pict>
      </w:r>
    </w:p>
    <w:p w14:paraId="1B9E26E2" w14:textId="77777777" w:rsidR="00DB4838" w:rsidRPr="00DB4838" w:rsidRDefault="00DB4838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1FE09B8A" w14:textId="01C91E5A" w:rsidR="00FB7870" w:rsidRPr="00DB4838" w:rsidRDefault="00FB7870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Step 6: Insights and Recommendations</w:t>
      </w:r>
      <w:r w:rsidR="00DB4838" w:rsidRPr="00DB4838">
        <w:rPr>
          <w:b/>
          <w:bCs/>
          <w:sz w:val="21"/>
          <w:szCs w:val="21"/>
          <w:lang w:val="en-CA"/>
        </w:rPr>
        <w:t xml:space="preserve"> (TBD by Questions)</w:t>
      </w:r>
    </w:p>
    <w:p w14:paraId="02E9A58D" w14:textId="77777777" w:rsidR="00DB4838" w:rsidRPr="00FB7870" w:rsidRDefault="00DB4838" w:rsidP="00FB7870">
      <w:pPr>
        <w:pStyle w:val="NoSpacing"/>
        <w:ind w:left="360"/>
        <w:rPr>
          <w:b/>
          <w:bCs/>
          <w:sz w:val="21"/>
          <w:szCs w:val="21"/>
          <w:lang w:val="en-CA"/>
        </w:rPr>
      </w:pPr>
    </w:p>
    <w:p w14:paraId="0DCB1E15" w14:textId="77777777" w:rsidR="00DB4838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06BBBEC6" w14:textId="681F2494" w:rsidR="00FB7870" w:rsidRPr="00DB4838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Summarize insights</w:t>
      </w:r>
      <w:r w:rsidRPr="00FB7870">
        <w:rPr>
          <w:sz w:val="21"/>
          <w:szCs w:val="21"/>
          <w:lang w:val="en-CA"/>
        </w:rPr>
        <w:t xml:space="preserve"> from the </w:t>
      </w:r>
      <w:r w:rsidRPr="00FB7870">
        <w:rPr>
          <w:b/>
          <w:bCs/>
          <w:sz w:val="21"/>
          <w:szCs w:val="21"/>
          <w:lang w:val="en-CA"/>
        </w:rPr>
        <w:t>analysis</w:t>
      </w:r>
      <w:r w:rsidRPr="00FB7870">
        <w:rPr>
          <w:sz w:val="21"/>
          <w:szCs w:val="21"/>
          <w:lang w:val="en-CA"/>
        </w:rPr>
        <w:t>, such as:</w:t>
      </w:r>
    </w:p>
    <w:p w14:paraId="6188DA8B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6B9269E6" w14:textId="77777777" w:rsidR="00FB7870" w:rsidRPr="00DB4838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How weather affects total rides, trip duration, and user types.</w:t>
      </w:r>
    </w:p>
    <w:p w14:paraId="39BA32FA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6AF590B1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Peak weather conditions for bike-share usage.</w:t>
      </w:r>
    </w:p>
    <w:p w14:paraId="05675471" w14:textId="77777777" w:rsidR="00DB4838" w:rsidRPr="00DB4838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08D38053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69BCC4F8" w14:textId="77777777" w:rsidR="00FB7870" w:rsidRPr="00DB4838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b/>
          <w:bCs/>
          <w:sz w:val="21"/>
          <w:szCs w:val="21"/>
          <w:lang w:val="en-CA"/>
        </w:rPr>
        <w:t>Provide recommendations</w:t>
      </w:r>
      <w:r w:rsidRPr="00FB7870">
        <w:rPr>
          <w:sz w:val="21"/>
          <w:szCs w:val="21"/>
          <w:lang w:val="en-CA"/>
        </w:rPr>
        <w:t xml:space="preserve"> for bike-share operators:</w:t>
      </w:r>
    </w:p>
    <w:p w14:paraId="4380B838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09DD42E0" w14:textId="77777777" w:rsid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Adjust bike availability based on predicted weather demand.</w:t>
      </w:r>
    </w:p>
    <w:p w14:paraId="686C404E" w14:textId="77777777" w:rsidR="00DB4838" w:rsidRPr="00FB7870" w:rsidRDefault="00DB4838" w:rsidP="00FB7870">
      <w:pPr>
        <w:pStyle w:val="NoSpacing"/>
        <w:ind w:left="360"/>
        <w:rPr>
          <w:sz w:val="21"/>
          <w:szCs w:val="21"/>
          <w:lang w:val="en-CA"/>
        </w:rPr>
      </w:pPr>
    </w:p>
    <w:p w14:paraId="085B4A9E" w14:textId="77777777" w:rsidR="00FB7870" w:rsidRPr="00FB7870" w:rsidRDefault="00FB7870" w:rsidP="00FB7870">
      <w:pPr>
        <w:pStyle w:val="NoSpacing"/>
        <w:ind w:left="360"/>
        <w:rPr>
          <w:sz w:val="21"/>
          <w:szCs w:val="21"/>
          <w:lang w:val="en-CA"/>
        </w:rPr>
      </w:pPr>
      <w:r w:rsidRPr="00FB7870">
        <w:rPr>
          <w:sz w:val="21"/>
          <w:szCs w:val="21"/>
          <w:lang w:val="en-CA"/>
        </w:rPr>
        <w:t>Improve infrastructure (e.g., sheltered bike docks) for rainy or snowy days.</w:t>
      </w:r>
    </w:p>
    <w:p w14:paraId="55B036D5" w14:textId="24178E3A" w:rsidR="004B7732" w:rsidRDefault="004B7732" w:rsidP="00FB7870">
      <w:pPr>
        <w:pStyle w:val="NoSpacing"/>
        <w:ind w:left="360"/>
        <w:jc w:val="left"/>
        <w:rPr>
          <w:sz w:val="21"/>
          <w:szCs w:val="21"/>
          <w:lang w:val="en-CA"/>
        </w:rPr>
      </w:pPr>
    </w:p>
    <w:p w14:paraId="74674EF6" w14:textId="028F5F9B" w:rsidR="00DB4838" w:rsidRDefault="00DB4838" w:rsidP="00DB4838">
      <w:pPr>
        <w:pStyle w:val="NoSpacing"/>
        <w:ind w:left="36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Etc.</w:t>
      </w:r>
    </w:p>
    <w:p w14:paraId="442245A6" w14:textId="77777777" w:rsidR="00A779F8" w:rsidRDefault="00A779F8" w:rsidP="00DB4838">
      <w:pPr>
        <w:pStyle w:val="NoSpacing"/>
        <w:ind w:left="360"/>
        <w:rPr>
          <w:sz w:val="21"/>
          <w:szCs w:val="21"/>
          <w:lang w:val="en-CA"/>
        </w:rPr>
      </w:pPr>
    </w:p>
    <w:p w14:paraId="3C8E9071" w14:textId="277F614C" w:rsidR="00126DE3" w:rsidRPr="004B7732" w:rsidRDefault="00126DE3" w:rsidP="00126DE3">
      <w:pPr>
        <w:jc w:val="left"/>
        <w:rPr>
          <w:b/>
          <w:bCs/>
          <w:color w:val="7F7F7F" w:themeColor="text1" w:themeTint="80"/>
          <w:sz w:val="28"/>
          <w:szCs w:val="28"/>
        </w:rPr>
      </w:pPr>
      <w:r w:rsidRPr="00126DE3">
        <w:rPr>
          <w:b/>
          <w:bCs/>
          <w:color w:val="7F7F7F" w:themeColor="text1" w:themeTint="80"/>
          <w:sz w:val="28"/>
          <w:szCs w:val="28"/>
        </w:rPr>
        <w:lastRenderedPageBreak/>
        <w:t>Organize Project Files</w:t>
      </w:r>
      <w:r w:rsidRPr="004B7732">
        <w:rPr>
          <w:b/>
          <w:bCs/>
          <w:color w:val="7F7F7F" w:themeColor="text1" w:themeTint="80"/>
          <w:sz w:val="28"/>
          <w:szCs w:val="28"/>
        </w:rPr>
        <w:t>:</w:t>
      </w:r>
    </w:p>
    <w:p w14:paraId="34328896" w14:textId="77777777" w:rsidR="00126DE3" w:rsidRPr="00126DE3" w:rsidRDefault="00126DE3" w:rsidP="00126DE3">
      <w:pPr>
        <w:pStyle w:val="NoSpacing"/>
        <w:jc w:val="left"/>
        <w:rPr>
          <w:b/>
          <w:bCs/>
          <w:sz w:val="21"/>
          <w:szCs w:val="21"/>
          <w:lang w:val="en-CA"/>
        </w:rPr>
      </w:pPr>
      <w:r w:rsidRPr="00126DE3">
        <w:rPr>
          <w:b/>
          <w:bCs/>
          <w:sz w:val="21"/>
          <w:szCs w:val="21"/>
          <w:lang w:val="en-CA"/>
        </w:rPr>
        <w:t>Create a project folder with the following structure:</w:t>
      </w:r>
    </w:p>
    <w:p w14:paraId="73A7A6A6" w14:textId="77777777" w:rsidR="00126DE3" w:rsidRDefault="00126DE3" w:rsidP="00126DE3">
      <w:pPr>
        <w:pStyle w:val="NoSpacing"/>
        <w:jc w:val="left"/>
        <w:rPr>
          <w:sz w:val="21"/>
          <w:szCs w:val="21"/>
          <w:lang w:val="en-CA"/>
        </w:rPr>
      </w:pPr>
    </w:p>
    <w:p w14:paraId="15F4F4E8" w14:textId="11AEA2C9" w:rsidR="00126DE3" w:rsidRPr="00126DE3" w:rsidRDefault="00126DE3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126DE3">
        <w:rPr>
          <w:sz w:val="21"/>
          <w:szCs w:val="21"/>
          <w:lang w:val="en-CA"/>
        </w:rPr>
        <w:t>bike-weather-analysis/</w:t>
      </w:r>
    </w:p>
    <w:p w14:paraId="71641516" w14:textId="77777777" w:rsidR="00126DE3" w:rsidRPr="00126DE3" w:rsidRDefault="00126DE3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126DE3">
        <w:rPr>
          <w:sz w:val="21"/>
          <w:szCs w:val="21"/>
          <w:lang w:val="en-CA"/>
        </w:rPr>
        <w:t>│</w:t>
      </w:r>
    </w:p>
    <w:p w14:paraId="2789DEA9" w14:textId="77777777" w:rsidR="00126DE3" w:rsidRDefault="00126DE3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126DE3">
        <w:rPr>
          <w:sz w:val="21"/>
          <w:szCs w:val="21"/>
          <w:lang w:val="en-CA"/>
        </w:rPr>
        <w:t>├── data/</w:t>
      </w:r>
    </w:p>
    <w:p w14:paraId="1F8259FA" w14:textId="3A2E81C4" w:rsidR="008D0A08" w:rsidRDefault="008D0A08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7F5C38">
        <w:rPr>
          <w:sz w:val="21"/>
          <w:szCs w:val="21"/>
          <w:lang w:val="en-CA"/>
        </w:rPr>
        <w:t xml:space="preserve">│   ├── </w:t>
      </w:r>
      <w:r>
        <w:rPr>
          <w:sz w:val="21"/>
          <w:szCs w:val="21"/>
          <w:lang w:val="en-CA"/>
        </w:rPr>
        <w:t>Chicago_weather_data_2020_2023_Celcius.csv</w:t>
      </w:r>
      <w:r w:rsidRPr="007F5C38">
        <w:rPr>
          <w:sz w:val="21"/>
          <w:szCs w:val="21"/>
          <w:lang w:val="en-CA"/>
        </w:rPr>
        <w:t xml:space="preserve"> </w:t>
      </w:r>
      <w:r w:rsidRPr="00126DE3">
        <w:rPr>
          <w:sz w:val="21"/>
          <w:szCs w:val="21"/>
          <w:lang w:val="en-CA"/>
        </w:rPr>
        <w:t xml:space="preserve"># </w:t>
      </w:r>
      <w:r>
        <w:rPr>
          <w:sz w:val="21"/>
          <w:szCs w:val="21"/>
          <w:lang w:val="en-CA"/>
        </w:rPr>
        <w:t>Chicago Weather Data CSV</w:t>
      </w:r>
    </w:p>
    <w:p w14:paraId="694185A7" w14:textId="11B14BBC" w:rsidR="008D0A08" w:rsidRDefault="008D0A08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7F5C38">
        <w:rPr>
          <w:sz w:val="21"/>
          <w:szCs w:val="21"/>
          <w:lang w:val="en-CA"/>
        </w:rPr>
        <w:t xml:space="preserve">│   │   </w:t>
      </w:r>
    </w:p>
    <w:p w14:paraId="6F2FC1FF" w14:textId="40FF68C9" w:rsidR="00126DE3" w:rsidRDefault="00126DE3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126DE3">
        <w:rPr>
          <w:sz w:val="21"/>
          <w:szCs w:val="21"/>
          <w:lang w:val="en-CA"/>
        </w:rPr>
        <w:t xml:space="preserve">│   ├── </w:t>
      </w:r>
      <w:r>
        <w:rPr>
          <w:sz w:val="21"/>
          <w:szCs w:val="21"/>
          <w:lang w:val="en-CA"/>
        </w:rPr>
        <w:t>202004-divvy-tripdata</w:t>
      </w:r>
      <w:r w:rsidRPr="00126DE3">
        <w:rPr>
          <w:sz w:val="21"/>
          <w:szCs w:val="21"/>
          <w:lang w:val="en-CA"/>
        </w:rPr>
        <w:t xml:space="preserve"> # </w:t>
      </w:r>
      <w:r w:rsidR="007F5C38">
        <w:rPr>
          <w:sz w:val="21"/>
          <w:szCs w:val="21"/>
          <w:lang w:val="en-CA"/>
        </w:rPr>
        <w:t>encapsulating folder</w:t>
      </w:r>
    </w:p>
    <w:p w14:paraId="62768674" w14:textId="2E18BA32" w:rsidR="007F5C38" w:rsidRDefault="007F5C38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126DE3">
        <w:rPr>
          <w:sz w:val="21"/>
          <w:szCs w:val="21"/>
          <w:lang w:val="en-CA"/>
        </w:rPr>
        <w:t xml:space="preserve">│   │   ├── </w:t>
      </w:r>
      <w:r>
        <w:rPr>
          <w:sz w:val="21"/>
          <w:szCs w:val="21"/>
          <w:lang w:val="en-CA"/>
        </w:rPr>
        <w:t>202004-divvy-tripdata</w:t>
      </w:r>
      <w:r w:rsidRPr="00126DE3">
        <w:rPr>
          <w:sz w:val="21"/>
          <w:szCs w:val="21"/>
          <w:lang w:val="en-CA"/>
        </w:rPr>
        <w:t xml:space="preserve">.csv # </w:t>
      </w:r>
      <w:r>
        <w:rPr>
          <w:sz w:val="21"/>
          <w:szCs w:val="21"/>
          <w:lang w:val="en-CA"/>
        </w:rPr>
        <w:t>Bikeshare CSV by Month</w:t>
      </w:r>
    </w:p>
    <w:p w14:paraId="49C42BAD" w14:textId="05CC6A1C" w:rsidR="008D0A08" w:rsidRDefault="008D0A08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7F5C38">
        <w:rPr>
          <w:sz w:val="21"/>
          <w:szCs w:val="21"/>
          <w:lang w:val="en-CA"/>
        </w:rPr>
        <w:t xml:space="preserve">│   │   </w:t>
      </w:r>
    </w:p>
    <w:p w14:paraId="4C96E941" w14:textId="377283FC" w:rsidR="00126DE3" w:rsidRDefault="00126DE3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126DE3">
        <w:rPr>
          <w:sz w:val="21"/>
          <w:szCs w:val="21"/>
          <w:lang w:val="en-CA"/>
        </w:rPr>
        <w:t xml:space="preserve">│   ├── </w:t>
      </w:r>
      <w:r>
        <w:rPr>
          <w:sz w:val="21"/>
          <w:szCs w:val="21"/>
          <w:lang w:val="en-CA"/>
        </w:rPr>
        <w:t>202005-divvy-tripdata</w:t>
      </w:r>
      <w:r w:rsidRPr="00126DE3">
        <w:rPr>
          <w:sz w:val="21"/>
          <w:szCs w:val="21"/>
          <w:lang w:val="en-CA"/>
        </w:rPr>
        <w:t xml:space="preserve"> # </w:t>
      </w:r>
      <w:r>
        <w:rPr>
          <w:sz w:val="21"/>
          <w:szCs w:val="21"/>
          <w:lang w:val="en-CA"/>
        </w:rPr>
        <w:t>next month (May)</w:t>
      </w:r>
    </w:p>
    <w:p w14:paraId="63255C7E" w14:textId="67F2AF6A" w:rsidR="007F5C38" w:rsidRDefault="007F5C38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7F5C38">
        <w:rPr>
          <w:sz w:val="21"/>
          <w:szCs w:val="21"/>
          <w:lang w:val="en-CA"/>
        </w:rPr>
        <w:t>│   │   ├── 20200</w:t>
      </w:r>
      <w:r w:rsidR="008D0A08">
        <w:rPr>
          <w:sz w:val="21"/>
          <w:szCs w:val="21"/>
          <w:lang w:val="en-CA"/>
        </w:rPr>
        <w:t>5</w:t>
      </w:r>
      <w:r w:rsidRPr="007F5C38">
        <w:rPr>
          <w:sz w:val="21"/>
          <w:szCs w:val="21"/>
          <w:lang w:val="en-CA"/>
        </w:rPr>
        <w:t>-divvy-tripdata.csv</w:t>
      </w:r>
    </w:p>
    <w:p w14:paraId="02EDBB9D" w14:textId="754333FF" w:rsidR="008D0A08" w:rsidRPr="007F5C38" w:rsidRDefault="008D0A08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7F5C38">
        <w:rPr>
          <w:sz w:val="21"/>
          <w:szCs w:val="21"/>
          <w:lang w:val="en-CA"/>
        </w:rPr>
        <w:t xml:space="preserve">│   │   </w:t>
      </w:r>
    </w:p>
    <w:p w14:paraId="2B7542F8" w14:textId="641EF90D" w:rsidR="00126DE3" w:rsidRDefault="00126DE3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7F5C38">
        <w:rPr>
          <w:sz w:val="21"/>
          <w:szCs w:val="21"/>
          <w:lang w:val="en-CA"/>
        </w:rPr>
        <w:t xml:space="preserve">│   ├── 202006-divvy-tripdata </w:t>
      </w:r>
      <w:r w:rsidRPr="00126DE3">
        <w:rPr>
          <w:sz w:val="21"/>
          <w:szCs w:val="21"/>
          <w:lang w:val="en-CA"/>
        </w:rPr>
        <w:t xml:space="preserve"># </w:t>
      </w:r>
      <w:r>
        <w:rPr>
          <w:sz w:val="21"/>
          <w:szCs w:val="21"/>
          <w:lang w:val="en-CA"/>
        </w:rPr>
        <w:t>next month (June)</w:t>
      </w:r>
    </w:p>
    <w:p w14:paraId="2D287FCF" w14:textId="13253004" w:rsidR="007F5C38" w:rsidRDefault="007F5C38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126DE3">
        <w:rPr>
          <w:sz w:val="21"/>
          <w:szCs w:val="21"/>
          <w:lang w:val="en-CA"/>
        </w:rPr>
        <w:t xml:space="preserve">│   │   ├── </w:t>
      </w:r>
      <w:r>
        <w:rPr>
          <w:sz w:val="21"/>
          <w:szCs w:val="21"/>
          <w:lang w:val="en-CA"/>
        </w:rPr>
        <w:t>20200</w:t>
      </w:r>
      <w:r w:rsidR="008D0A08">
        <w:rPr>
          <w:sz w:val="21"/>
          <w:szCs w:val="21"/>
          <w:lang w:val="en-CA"/>
        </w:rPr>
        <w:t>6</w:t>
      </w:r>
      <w:r>
        <w:rPr>
          <w:sz w:val="21"/>
          <w:szCs w:val="21"/>
          <w:lang w:val="en-CA"/>
        </w:rPr>
        <w:t>-divvy-tripdata</w:t>
      </w:r>
      <w:r w:rsidRPr="00126DE3">
        <w:rPr>
          <w:sz w:val="21"/>
          <w:szCs w:val="21"/>
          <w:lang w:val="en-CA"/>
        </w:rPr>
        <w:t>.csv</w:t>
      </w:r>
    </w:p>
    <w:p w14:paraId="5374DB59" w14:textId="450FD7F9" w:rsidR="008D0A08" w:rsidRDefault="008D0A08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7F5C38">
        <w:rPr>
          <w:sz w:val="21"/>
          <w:szCs w:val="21"/>
          <w:lang w:val="en-CA"/>
        </w:rPr>
        <w:t xml:space="preserve">│   │   </w:t>
      </w:r>
    </w:p>
    <w:p w14:paraId="65AD73A0" w14:textId="74826F5B" w:rsidR="007F5C38" w:rsidRPr="00126DE3" w:rsidRDefault="007F5C38" w:rsidP="007F5C38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126DE3">
        <w:rPr>
          <w:sz w:val="21"/>
          <w:szCs w:val="21"/>
          <w:lang w:val="en-CA"/>
        </w:rPr>
        <w:t xml:space="preserve">│   ├── </w:t>
      </w:r>
      <w:r>
        <w:rPr>
          <w:sz w:val="21"/>
          <w:szCs w:val="21"/>
          <w:lang w:val="en-CA"/>
        </w:rPr>
        <w:t>etc.</w:t>
      </w:r>
      <w:r w:rsidRPr="00126DE3">
        <w:rPr>
          <w:sz w:val="21"/>
          <w:szCs w:val="21"/>
          <w:lang w:val="en-CA"/>
        </w:rPr>
        <w:t xml:space="preserve"> # </w:t>
      </w:r>
      <w:r>
        <w:rPr>
          <w:sz w:val="21"/>
          <w:szCs w:val="21"/>
          <w:lang w:val="en-CA"/>
        </w:rPr>
        <w:t>2020 March to 2023 November</w:t>
      </w:r>
    </w:p>
    <w:p w14:paraId="16325437" w14:textId="4201ADD9" w:rsidR="00126DE3" w:rsidRDefault="00126DE3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126DE3">
        <w:rPr>
          <w:sz w:val="21"/>
          <w:szCs w:val="21"/>
          <w:lang w:val="en-CA"/>
        </w:rPr>
        <w:t>│</w:t>
      </w:r>
    </w:p>
    <w:p w14:paraId="28D0C113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├── scripts/</w:t>
      </w:r>
    </w:p>
    <w:p w14:paraId="6B8BBD15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│   ├── data_cleaning.py            # Script for cleaning and preprocessing bike-share and weather data</w:t>
      </w:r>
    </w:p>
    <w:p w14:paraId="6AE1BDE5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│   ├── exploratory_analysis.py     # Script for EDA and generating insights</w:t>
      </w:r>
    </w:p>
    <w:p w14:paraId="713EF05A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│   ├── regression_model.py         # Script for building and testing linear regression models</w:t>
      </w:r>
    </w:p>
    <w:p w14:paraId="169797C5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│   ├── api_prediction.py           # Script for integrating API and generating predictions</w:t>
      </w:r>
    </w:p>
    <w:p w14:paraId="50A629C5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│</w:t>
      </w:r>
    </w:p>
    <w:p w14:paraId="119D562B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├── output/</w:t>
      </w:r>
    </w:p>
    <w:p w14:paraId="5BFF5CCD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│   ├── merged_data.csv             # Cleaned and merged dataset</w:t>
      </w:r>
    </w:p>
    <w:p w14:paraId="6E98129D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│   ├── visualizations/             # Folder to save plots and charts</w:t>
      </w:r>
    </w:p>
    <w:p w14:paraId="5B0F11B0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│   ├── predictions.csv             # File with predicted probabilities for bike-share usage</w:t>
      </w:r>
    </w:p>
    <w:p w14:paraId="6C266221" w14:textId="77777777" w:rsidR="009835CC" w:rsidRP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│</w:t>
      </w:r>
    </w:p>
    <w:p w14:paraId="178F79FC" w14:textId="77777777" w:rsidR="009835CC" w:rsidRDefault="009835CC" w:rsidP="009835CC">
      <w:pPr>
        <w:pStyle w:val="NoSpacing"/>
        <w:spacing w:line="276" w:lineRule="auto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├── README.md                       # Project overview and instructions</w:t>
      </w:r>
    </w:p>
    <w:p w14:paraId="29118D55" w14:textId="77777777" w:rsidR="00890B2C" w:rsidRDefault="00890B2C" w:rsidP="006A607E">
      <w:pPr>
        <w:pStyle w:val="NoSpacing"/>
        <w:jc w:val="left"/>
        <w:rPr>
          <w:sz w:val="21"/>
          <w:szCs w:val="21"/>
          <w:lang w:val="en-CA"/>
        </w:rPr>
      </w:pPr>
    </w:p>
    <w:p w14:paraId="30C248EB" w14:textId="77777777" w:rsidR="009835CC" w:rsidRDefault="009835CC" w:rsidP="006A607E">
      <w:pPr>
        <w:pStyle w:val="NoSpacing"/>
        <w:jc w:val="left"/>
        <w:rPr>
          <w:sz w:val="21"/>
          <w:szCs w:val="21"/>
          <w:lang w:val="en-CA"/>
        </w:rPr>
      </w:pPr>
    </w:p>
    <w:p w14:paraId="09E10B0A" w14:textId="77777777" w:rsidR="009835CC" w:rsidRDefault="009835CC" w:rsidP="006A607E">
      <w:pPr>
        <w:pStyle w:val="NoSpacing"/>
        <w:jc w:val="left"/>
        <w:rPr>
          <w:sz w:val="21"/>
          <w:szCs w:val="21"/>
          <w:lang w:val="en-CA"/>
        </w:rPr>
      </w:pPr>
    </w:p>
    <w:p w14:paraId="27822380" w14:textId="77777777" w:rsidR="009835CC" w:rsidRDefault="009835CC" w:rsidP="006A607E">
      <w:pPr>
        <w:pStyle w:val="NoSpacing"/>
        <w:jc w:val="left"/>
        <w:rPr>
          <w:sz w:val="21"/>
          <w:szCs w:val="21"/>
          <w:lang w:val="en-CA"/>
        </w:rPr>
      </w:pPr>
    </w:p>
    <w:p w14:paraId="6976265E" w14:textId="77777777" w:rsidR="009835CC" w:rsidRDefault="009835CC" w:rsidP="006A607E">
      <w:pPr>
        <w:pStyle w:val="NoSpacing"/>
        <w:jc w:val="left"/>
        <w:rPr>
          <w:sz w:val="21"/>
          <w:szCs w:val="21"/>
          <w:lang w:val="en-CA"/>
        </w:rPr>
      </w:pPr>
    </w:p>
    <w:p w14:paraId="56F0D171" w14:textId="77777777" w:rsidR="009835CC" w:rsidRDefault="009835CC" w:rsidP="006A607E">
      <w:pPr>
        <w:pStyle w:val="NoSpacing"/>
        <w:jc w:val="left"/>
        <w:rPr>
          <w:sz w:val="21"/>
          <w:szCs w:val="21"/>
          <w:lang w:val="en-CA"/>
        </w:rPr>
      </w:pPr>
    </w:p>
    <w:p w14:paraId="5D95F78D" w14:textId="77777777" w:rsidR="009835CC" w:rsidRDefault="009835CC" w:rsidP="006A607E">
      <w:pPr>
        <w:pStyle w:val="NoSpacing"/>
        <w:jc w:val="left"/>
        <w:rPr>
          <w:sz w:val="21"/>
          <w:szCs w:val="21"/>
          <w:lang w:val="en-CA"/>
        </w:rPr>
      </w:pPr>
    </w:p>
    <w:p w14:paraId="7D085261" w14:textId="77777777" w:rsidR="009835CC" w:rsidRDefault="009835CC" w:rsidP="006A607E">
      <w:pPr>
        <w:pStyle w:val="NoSpacing"/>
        <w:jc w:val="left"/>
        <w:rPr>
          <w:sz w:val="21"/>
          <w:szCs w:val="21"/>
          <w:lang w:val="en-CA"/>
        </w:rPr>
      </w:pPr>
    </w:p>
    <w:p w14:paraId="0522CEDC" w14:textId="77777777" w:rsidR="009835CC" w:rsidRDefault="009835CC" w:rsidP="006A607E">
      <w:pPr>
        <w:pStyle w:val="NoSpacing"/>
        <w:jc w:val="left"/>
        <w:rPr>
          <w:sz w:val="21"/>
          <w:szCs w:val="21"/>
          <w:lang w:val="en-CA"/>
        </w:rPr>
      </w:pPr>
    </w:p>
    <w:p w14:paraId="24BE4CDB" w14:textId="77777777" w:rsidR="00890B2C" w:rsidRDefault="00890B2C" w:rsidP="006A607E">
      <w:pPr>
        <w:pStyle w:val="NoSpacing"/>
        <w:jc w:val="left"/>
        <w:rPr>
          <w:sz w:val="21"/>
          <w:szCs w:val="21"/>
          <w:lang w:val="en-CA"/>
        </w:rPr>
      </w:pPr>
    </w:p>
    <w:p w14:paraId="4BF458BD" w14:textId="77777777" w:rsidR="00890B2C" w:rsidRDefault="00890B2C" w:rsidP="006A607E">
      <w:pPr>
        <w:pStyle w:val="NoSpacing"/>
        <w:jc w:val="left"/>
        <w:rPr>
          <w:sz w:val="21"/>
          <w:szCs w:val="21"/>
          <w:lang w:val="en-CA"/>
        </w:rPr>
      </w:pPr>
    </w:p>
    <w:p w14:paraId="442942C9" w14:textId="77777777" w:rsidR="00890B2C" w:rsidRDefault="00890B2C" w:rsidP="006A607E">
      <w:pPr>
        <w:pStyle w:val="NoSpacing"/>
        <w:jc w:val="left"/>
        <w:rPr>
          <w:sz w:val="21"/>
          <w:szCs w:val="21"/>
          <w:lang w:val="en-CA"/>
        </w:rPr>
      </w:pPr>
    </w:p>
    <w:p w14:paraId="13766B10" w14:textId="77777777" w:rsidR="00890B2C" w:rsidRDefault="00890B2C" w:rsidP="006A607E">
      <w:pPr>
        <w:pStyle w:val="NoSpacing"/>
        <w:jc w:val="left"/>
        <w:rPr>
          <w:sz w:val="21"/>
          <w:szCs w:val="21"/>
          <w:lang w:val="en-CA"/>
        </w:rPr>
      </w:pPr>
    </w:p>
    <w:p w14:paraId="36AD8748" w14:textId="77777777" w:rsidR="00890B2C" w:rsidRDefault="00890B2C" w:rsidP="006A607E">
      <w:pPr>
        <w:pStyle w:val="NoSpacing"/>
        <w:jc w:val="left"/>
        <w:rPr>
          <w:sz w:val="21"/>
          <w:szCs w:val="21"/>
          <w:lang w:val="en-CA"/>
        </w:rPr>
      </w:pPr>
    </w:p>
    <w:p w14:paraId="36729A81" w14:textId="77777777" w:rsidR="00890B2C" w:rsidRDefault="00890B2C" w:rsidP="006A607E">
      <w:pPr>
        <w:pStyle w:val="NoSpacing"/>
        <w:jc w:val="left"/>
        <w:rPr>
          <w:sz w:val="21"/>
          <w:szCs w:val="21"/>
          <w:lang w:val="en-CA"/>
        </w:rPr>
      </w:pPr>
    </w:p>
    <w:p w14:paraId="7AEF9260" w14:textId="77777777" w:rsidR="00890B2C" w:rsidRDefault="00890B2C" w:rsidP="006A607E">
      <w:pPr>
        <w:pStyle w:val="NoSpacing"/>
        <w:jc w:val="left"/>
        <w:rPr>
          <w:sz w:val="21"/>
          <w:szCs w:val="21"/>
          <w:lang w:val="en-CA"/>
        </w:rPr>
      </w:pPr>
    </w:p>
    <w:p w14:paraId="7820DEF9" w14:textId="77777777" w:rsidR="008D0A08" w:rsidRDefault="008D0A08" w:rsidP="00890B2C">
      <w:pPr>
        <w:jc w:val="left"/>
        <w:rPr>
          <w:b/>
          <w:bCs/>
          <w:color w:val="7F7F7F" w:themeColor="text1" w:themeTint="80"/>
          <w:sz w:val="28"/>
          <w:szCs w:val="28"/>
          <w:lang w:val="en-CA"/>
        </w:rPr>
      </w:pPr>
    </w:p>
    <w:p w14:paraId="2C42F177" w14:textId="77777777" w:rsidR="009835CC" w:rsidRDefault="009835CC" w:rsidP="00890B2C">
      <w:pPr>
        <w:jc w:val="left"/>
        <w:rPr>
          <w:b/>
          <w:bCs/>
          <w:color w:val="7F7F7F" w:themeColor="text1" w:themeTint="80"/>
          <w:sz w:val="28"/>
          <w:szCs w:val="28"/>
          <w:lang w:val="en-CA"/>
        </w:rPr>
      </w:pPr>
    </w:p>
    <w:p w14:paraId="1BDB2712" w14:textId="40397A98" w:rsidR="00890B2C" w:rsidRPr="00890B2C" w:rsidRDefault="00890B2C" w:rsidP="00890B2C">
      <w:pPr>
        <w:jc w:val="left"/>
        <w:rPr>
          <w:b/>
          <w:bCs/>
          <w:color w:val="7F7F7F" w:themeColor="text1" w:themeTint="80"/>
          <w:sz w:val="28"/>
          <w:szCs w:val="28"/>
          <w:lang w:val="en-CA"/>
        </w:rPr>
      </w:pPr>
      <w:r w:rsidRPr="00890B2C">
        <w:rPr>
          <w:b/>
          <w:bCs/>
          <w:color w:val="7F7F7F" w:themeColor="text1" w:themeTint="80"/>
          <w:sz w:val="28"/>
          <w:szCs w:val="28"/>
          <w:lang w:val="en-CA"/>
        </w:rPr>
        <w:lastRenderedPageBreak/>
        <w:t>Project Milestones and Timeline</w:t>
      </w:r>
      <w:r>
        <w:rPr>
          <w:b/>
          <w:bCs/>
          <w:color w:val="7F7F7F" w:themeColor="text1" w:themeTint="80"/>
          <w:sz w:val="28"/>
          <w:szCs w:val="28"/>
          <w:lang w:val="en-CA"/>
        </w:rPr>
        <w:t xml:space="preserve"> Plan</w:t>
      </w:r>
      <w:r w:rsidRPr="004B4E11">
        <w:rPr>
          <w:b/>
          <w:bCs/>
          <w:color w:val="7F7F7F" w:themeColor="text1" w:themeTint="80"/>
          <w:sz w:val="28"/>
          <w:szCs w:val="28"/>
        </w:rPr>
        <w:t>:</w:t>
      </w:r>
    </w:p>
    <w:p w14:paraId="53E16296" w14:textId="77777777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469E2A7E" w14:textId="77777777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3FFFDE48" w14:textId="5619BE7D" w:rsidR="009835CC" w:rsidRPr="009835CC" w:rsidRDefault="00890B2C" w:rsidP="002D3065">
      <w:pPr>
        <w:pStyle w:val="NoSpacing"/>
        <w:jc w:val="left"/>
        <w:rPr>
          <w:b/>
          <w:bCs/>
          <w:sz w:val="21"/>
          <w:szCs w:val="21"/>
          <w:lang w:val="en-CA"/>
        </w:rPr>
      </w:pPr>
      <w:r w:rsidRPr="00890B2C">
        <w:rPr>
          <w:b/>
          <w:bCs/>
          <w:sz w:val="21"/>
          <w:szCs w:val="21"/>
          <w:lang w:val="en-CA"/>
        </w:rPr>
        <w:t>Milestone 1</w:t>
      </w:r>
      <w:r w:rsidR="009835CC">
        <w:rPr>
          <w:b/>
          <w:bCs/>
          <w:sz w:val="21"/>
          <w:szCs w:val="21"/>
          <w:lang w:val="en-CA"/>
        </w:rPr>
        <w:t xml:space="preserve">: </w:t>
      </w:r>
      <w:r w:rsidR="009835CC" w:rsidRPr="009835CC">
        <w:rPr>
          <w:b/>
          <w:bCs/>
          <w:sz w:val="21"/>
          <w:szCs w:val="21"/>
          <w:lang w:val="en-CA"/>
        </w:rPr>
        <w:t>Project Ideation (Dec 3)</w:t>
      </w:r>
    </w:p>
    <w:p w14:paraId="206BE381" w14:textId="55FF4E6A" w:rsidR="009835CC" w:rsidRDefault="009835CC" w:rsidP="009835C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014CFFB0" w14:textId="77777777" w:rsidR="009835CC" w:rsidRDefault="009835CC" w:rsidP="009835CC">
      <w:pPr>
        <w:pStyle w:val="NoSpacing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Finalize the project goal:</w:t>
      </w:r>
    </w:p>
    <w:p w14:paraId="691496EE" w14:textId="30EB6B72" w:rsidR="009835CC" w:rsidRPr="009835CC" w:rsidRDefault="009835CC" w:rsidP="009835CC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"How do weather conditions impact bike-share usage patterns</w:t>
      </w:r>
      <w:r>
        <w:rPr>
          <w:sz w:val="21"/>
          <w:szCs w:val="21"/>
          <w:lang w:val="en-CA"/>
        </w:rPr>
        <w:t xml:space="preserve"> in Central Chicago</w:t>
      </w:r>
      <w:r w:rsidRPr="009835CC">
        <w:rPr>
          <w:sz w:val="21"/>
          <w:szCs w:val="21"/>
          <w:lang w:val="en-CA"/>
        </w:rPr>
        <w:t>, and can current</w:t>
      </w:r>
      <w:r>
        <w:rPr>
          <w:sz w:val="21"/>
          <w:szCs w:val="21"/>
          <w:lang w:val="en-CA"/>
        </w:rPr>
        <w:t xml:space="preserve"> and forecasted</w:t>
      </w:r>
      <w:r w:rsidRPr="009835CC">
        <w:rPr>
          <w:sz w:val="21"/>
          <w:szCs w:val="21"/>
          <w:lang w:val="en-CA"/>
        </w:rPr>
        <w:t xml:space="preserve"> weather</w:t>
      </w:r>
      <w:r w:rsidR="00C34B93">
        <w:rPr>
          <w:sz w:val="21"/>
          <w:szCs w:val="21"/>
          <w:lang w:val="en-CA"/>
        </w:rPr>
        <w:t xml:space="preserve"> </w:t>
      </w:r>
      <w:r w:rsidRPr="009835CC">
        <w:rPr>
          <w:sz w:val="21"/>
          <w:szCs w:val="21"/>
          <w:lang w:val="en-CA"/>
        </w:rPr>
        <w:t xml:space="preserve">data </w:t>
      </w:r>
      <w:r w:rsidR="00C34B93">
        <w:rPr>
          <w:sz w:val="21"/>
          <w:szCs w:val="21"/>
          <w:lang w:val="en-CA"/>
        </w:rPr>
        <w:t xml:space="preserve">be used to </w:t>
      </w:r>
      <w:r w:rsidRPr="009835CC">
        <w:rPr>
          <w:sz w:val="21"/>
          <w:szCs w:val="21"/>
          <w:lang w:val="en-CA"/>
        </w:rPr>
        <w:t>predict usage?"</w:t>
      </w:r>
    </w:p>
    <w:p w14:paraId="6C8B794B" w14:textId="77777777" w:rsidR="009835CC" w:rsidRDefault="009835CC" w:rsidP="009835CC">
      <w:pPr>
        <w:pStyle w:val="NoSpacing"/>
        <w:jc w:val="left"/>
        <w:rPr>
          <w:sz w:val="21"/>
          <w:szCs w:val="21"/>
          <w:lang w:val="en-CA"/>
        </w:rPr>
      </w:pPr>
    </w:p>
    <w:p w14:paraId="36CF7688" w14:textId="58B9D775" w:rsidR="00890B2C" w:rsidRPr="00890B2C" w:rsidRDefault="009835CC" w:rsidP="009835CC">
      <w:pPr>
        <w:pStyle w:val="NoSpacing"/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Assign roles (e.g., data cleaning, analysis, API integration).</w:t>
      </w:r>
    </w:p>
    <w:p w14:paraId="04B198E0" w14:textId="77777777" w:rsidR="009835CC" w:rsidRDefault="009835CC" w:rsidP="00890B2C">
      <w:pPr>
        <w:pStyle w:val="NoSpacing"/>
        <w:jc w:val="left"/>
        <w:rPr>
          <w:sz w:val="21"/>
          <w:szCs w:val="21"/>
          <w:lang w:val="en-CA"/>
        </w:rPr>
      </w:pPr>
    </w:p>
    <w:p w14:paraId="477D2E7D" w14:textId="3DB931A0" w:rsidR="00890B2C" w:rsidRPr="00890B2C" w:rsidRDefault="005B4371" w:rsidP="00890B2C">
      <w:pPr>
        <w:pStyle w:val="NoSpacing"/>
        <w:jc w:val="left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1340348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DCD6706" w14:textId="77777777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561C7EF2" w14:textId="77777777" w:rsidR="00C34B93" w:rsidRDefault="00C34B93" w:rsidP="009835C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7972D5FF" w14:textId="292A4818" w:rsidR="00122512" w:rsidRDefault="00890B2C" w:rsidP="009835CC">
      <w:pPr>
        <w:pStyle w:val="NoSpacing"/>
        <w:jc w:val="left"/>
        <w:rPr>
          <w:b/>
          <w:bCs/>
          <w:sz w:val="21"/>
          <w:szCs w:val="21"/>
        </w:rPr>
      </w:pPr>
      <w:r w:rsidRPr="00890B2C">
        <w:rPr>
          <w:b/>
          <w:bCs/>
          <w:sz w:val="21"/>
          <w:szCs w:val="21"/>
          <w:lang w:val="en-CA"/>
        </w:rPr>
        <w:t xml:space="preserve">Milestone 2: </w:t>
      </w:r>
      <w:r w:rsidR="009835CC" w:rsidRPr="009835CC">
        <w:rPr>
          <w:b/>
          <w:bCs/>
          <w:sz w:val="21"/>
          <w:szCs w:val="21"/>
        </w:rPr>
        <w:t xml:space="preserve">Data Cleaning and Preparation (Dec </w:t>
      </w:r>
      <w:r w:rsidR="002D3065">
        <w:rPr>
          <w:b/>
          <w:bCs/>
          <w:sz w:val="21"/>
          <w:szCs w:val="21"/>
        </w:rPr>
        <w:t>5</w:t>
      </w:r>
      <w:r w:rsidR="009835CC" w:rsidRPr="009835CC">
        <w:rPr>
          <w:b/>
          <w:bCs/>
          <w:sz w:val="21"/>
          <w:szCs w:val="21"/>
        </w:rPr>
        <w:t>)</w:t>
      </w:r>
    </w:p>
    <w:p w14:paraId="053D0BAD" w14:textId="77777777" w:rsidR="009835CC" w:rsidRPr="009835CC" w:rsidRDefault="009835CC" w:rsidP="009835CC">
      <w:pPr>
        <w:pStyle w:val="NoSpacing"/>
        <w:jc w:val="left"/>
        <w:rPr>
          <w:b/>
          <w:bCs/>
          <w:sz w:val="21"/>
          <w:szCs w:val="21"/>
        </w:rPr>
      </w:pPr>
    </w:p>
    <w:p w14:paraId="30EE452E" w14:textId="22F3DE58" w:rsidR="009835CC" w:rsidRPr="002D3065" w:rsidRDefault="009835CC" w:rsidP="002D3065">
      <w:pPr>
        <w:pStyle w:val="NoSpacing"/>
        <w:jc w:val="left"/>
        <w:rPr>
          <w:sz w:val="21"/>
          <w:szCs w:val="21"/>
          <w:lang w:val="en-CA"/>
        </w:rPr>
      </w:pPr>
      <w:r w:rsidRPr="002D3065">
        <w:rPr>
          <w:sz w:val="21"/>
          <w:szCs w:val="21"/>
          <w:lang w:val="en-CA"/>
        </w:rPr>
        <w:t>Write the data_cleaning.py script:</w:t>
      </w:r>
    </w:p>
    <w:p w14:paraId="3FE0CDD4" w14:textId="77777777" w:rsidR="009835CC" w:rsidRPr="002D3065" w:rsidRDefault="009835CC" w:rsidP="002D3065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Load and preprocess both datasets (bike-share and weather).</w:t>
      </w:r>
    </w:p>
    <w:p w14:paraId="61D0CC24" w14:textId="71C50412" w:rsidR="002D3065" w:rsidRPr="009835CC" w:rsidRDefault="002D3065" w:rsidP="002D3065">
      <w:pPr>
        <w:pStyle w:val="NoSpacing"/>
        <w:numPr>
          <w:ilvl w:val="1"/>
          <w:numId w:val="30"/>
        </w:numPr>
        <w:jc w:val="left"/>
        <w:rPr>
          <w:sz w:val="21"/>
          <w:szCs w:val="21"/>
          <w:lang w:val="en-CA"/>
        </w:rPr>
      </w:pPr>
      <w:r w:rsidRPr="002D3065">
        <w:rPr>
          <w:sz w:val="21"/>
          <w:szCs w:val="21"/>
          <w:lang w:val="en-CA"/>
        </w:rPr>
        <w:t>Remove duplicated and nulls (reduce to workable rows/columns)</w:t>
      </w:r>
    </w:p>
    <w:p w14:paraId="2E4508DF" w14:textId="77777777" w:rsidR="009835CC" w:rsidRPr="009835CC" w:rsidRDefault="009835CC" w:rsidP="002D3065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Convert timestamps to datetime and align data by time.</w:t>
      </w:r>
    </w:p>
    <w:p w14:paraId="5728C455" w14:textId="77777777" w:rsidR="002D3065" w:rsidRDefault="009835CC" w:rsidP="002D3065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 xml:space="preserve">Add derived columns like </w:t>
      </w:r>
    </w:p>
    <w:p w14:paraId="33BA4B17" w14:textId="77777777" w:rsidR="002D3065" w:rsidRDefault="009835CC" w:rsidP="002D3065">
      <w:pPr>
        <w:pStyle w:val="NoSpacing"/>
        <w:numPr>
          <w:ilvl w:val="1"/>
          <w:numId w:val="30"/>
        </w:numPr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ride duration</w:t>
      </w:r>
    </w:p>
    <w:p w14:paraId="3B4D0394" w14:textId="1C4858D1" w:rsidR="002D3065" w:rsidRPr="009835CC" w:rsidRDefault="009835CC" w:rsidP="002D3065">
      <w:pPr>
        <w:pStyle w:val="NoSpacing"/>
        <w:numPr>
          <w:ilvl w:val="1"/>
          <w:numId w:val="30"/>
        </w:numPr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day of the week.</w:t>
      </w:r>
    </w:p>
    <w:p w14:paraId="19133CB1" w14:textId="77777777" w:rsidR="009835CC" w:rsidRDefault="009835CC" w:rsidP="002D3065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9835CC">
        <w:rPr>
          <w:sz w:val="21"/>
          <w:szCs w:val="21"/>
          <w:lang w:val="en-CA"/>
        </w:rPr>
        <w:t>Save the cleaned dataset as merged_data.csv.</w:t>
      </w:r>
    </w:p>
    <w:p w14:paraId="6FBB0D7A" w14:textId="77777777" w:rsidR="00C34B93" w:rsidRPr="009835CC" w:rsidRDefault="00C34B93" w:rsidP="00C34B93">
      <w:pPr>
        <w:pStyle w:val="NoSpacing"/>
        <w:jc w:val="left"/>
        <w:rPr>
          <w:sz w:val="21"/>
          <w:szCs w:val="21"/>
          <w:lang w:val="en-CA"/>
        </w:rPr>
      </w:pPr>
    </w:p>
    <w:p w14:paraId="02E030F3" w14:textId="77777777" w:rsidR="00890B2C" w:rsidRPr="00890B2C" w:rsidRDefault="00890B2C" w:rsidP="00890B2C">
      <w:pPr>
        <w:pStyle w:val="NoSpacing"/>
        <w:jc w:val="left"/>
        <w:rPr>
          <w:sz w:val="21"/>
          <w:szCs w:val="21"/>
          <w:lang w:val="en-CA"/>
        </w:rPr>
      </w:pPr>
    </w:p>
    <w:p w14:paraId="01204C20" w14:textId="77777777" w:rsidR="00890B2C" w:rsidRPr="00890B2C" w:rsidRDefault="005B4371" w:rsidP="00890B2C">
      <w:pPr>
        <w:pStyle w:val="NoSpacing"/>
        <w:jc w:val="left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212BF2E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7BF76A" w14:textId="77777777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1DDB37EB" w14:textId="77777777" w:rsidR="00C34B93" w:rsidRDefault="00C34B93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4F150FDC" w14:textId="7600F59B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  <w:r w:rsidRPr="00890B2C">
        <w:rPr>
          <w:b/>
          <w:bCs/>
          <w:sz w:val="21"/>
          <w:szCs w:val="21"/>
          <w:lang w:val="en-CA"/>
        </w:rPr>
        <w:t xml:space="preserve">Milestone 3: </w:t>
      </w:r>
      <w:r w:rsidR="002D3065" w:rsidRPr="002D3065">
        <w:rPr>
          <w:b/>
          <w:bCs/>
          <w:sz w:val="21"/>
          <w:szCs w:val="21"/>
        </w:rPr>
        <w:t xml:space="preserve">Exploratory Data Analysis (EDA) (Dec </w:t>
      </w:r>
      <w:r w:rsidR="002E4F0A">
        <w:rPr>
          <w:b/>
          <w:bCs/>
          <w:sz w:val="21"/>
          <w:szCs w:val="21"/>
        </w:rPr>
        <w:t>7</w:t>
      </w:r>
      <w:r w:rsidR="002D3065" w:rsidRPr="002D3065">
        <w:rPr>
          <w:b/>
          <w:bCs/>
          <w:sz w:val="21"/>
          <w:szCs w:val="21"/>
        </w:rPr>
        <w:t>)</w:t>
      </w:r>
    </w:p>
    <w:p w14:paraId="04C7ED1B" w14:textId="77777777" w:rsidR="00890B2C" w:rsidRP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199D0207" w14:textId="77777777" w:rsidR="002D3065" w:rsidRPr="002D3065" w:rsidRDefault="002D3065" w:rsidP="002D3065">
      <w:pPr>
        <w:pStyle w:val="NoSpacing"/>
        <w:jc w:val="left"/>
        <w:rPr>
          <w:sz w:val="21"/>
          <w:szCs w:val="21"/>
          <w:lang w:val="en-CA"/>
        </w:rPr>
      </w:pPr>
      <w:r w:rsidRPr="002D3065">
        <w:rPr>
          <w:sz w:val="21"/>
          <w:szCs w:val="21"/>
          <w:lang w:val="en-CA"/>
        </w:rPr>
        <w:t>Write the exploratory_analysis.py script:</w:t>
      </w:r>
    </w:p>
    <w:p w14:paraId="6D2F1F43" w14:textId="77777777" w:rsidR="002D3065" w:rsidRDefault="002D3065" w:rsidP="002D3065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2D3065">
        <w:rPr>
          <w:sz w:val="21"/>
          <w:szCs w:val="21"/>
          <w:lang w:val="en-CA"/>
        </w:rPr>
        <w:t xml:space="preserve">Analyze usage patterns based on weather </w:t>
      </w:r>
    </w:p>
    <w:p w14:paraId="37637F0A" w14:textId="60F68A93" w:rsidR="002D3065" w:rsidRPr="002D3065" w:rsidRDefault="002D3065" w:rsidP="002D3065">
      <w:pPr>
        <w:pStyle w:val="NoSpacing"/>
        <w:numPr>
          <w:ilvl w:val="1"/>
          <w:numId w:val="30"/>
        </w:numPr>
        <w:jc w:val="left"/>
        <w:rPr>
          <w:sz w:val="21"/>
          <w:szCs w:val="21"/>
          <w:lang w:val="en-CA"/>
        </w:rPr>
      </w:pPr>
      <w:r w:rsidRPr="002D3065">
        <w:rPr>
          <w:sz w:val="21"/>
          <w:szCs w:val="21"/>
          <w:lang w:val="en-CA"/>
        </w:rPr>
        <w:t>(e.g., ride counts by temperature or precipitation).</w:t>
      </w:r>
    </w:p>
    <w:p w14:paraId="4C6EFBC8" w14:textId="77777777" w:rsidR="002D3065" w:rsidRDefault="002D3065" w:rsidP="002D3065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2D3065">
        <w:rPr>
          <w:sz w:val="21"/>
          <w:szCs w:val="21"/>
          <w:lang w:val="en-CA"/>
        </w:rPr>
        <w:t xml:space="preserve">Create visualizations </w:t>
      </w:r>
    </w:p>
    <w:p w14:paraId="0B38433A" w14:textId="479602CF" w:rsidR="002D3065" w:rsidRPr="002D3065" w:rsidRDefault="002D3065" w:rsidP="002D3065">
      <w:pPr>
        <w:pStyle w:val="NoSpacing"/>
        <w:numPr>
          <w:ilvl w:val="1"/>
          <w:numId w:val="30"/>
        </w:numPr>
        <w:jc w:val="left"/>
        <w:rPr>
          <w:sz w:val="21"/>
          <w:szCs w:val="21"/>
          <w:lang w:val="en-CA"/>
        </w:rPr>
      </w:pPr>
      <w:r w:rsidRPr="002D3065">
        <w:rPr>
          <w:sz w:val="21"/>
          <w:szCs w:val="21"/>
          <w:lang w:val="en-CA"/>
        </w:rPr>
        <w:t>(e.g., line charts for trends, scatter plots for relationships).</w:t>
      </w:r>
    </w:p>
    <w:p w14:paraId="432DC279" w14:textId="759FC927" w:rsidR="002D3065" w:rsidRDefault="002D3065" w:rsidP="002D3065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2D3065">
        <w:rPr>
          <w:sz w:val="21"/>
          <w:szCs w:val="21"/>
          <w:lang w:val="en-CA"/>
        </w:rPr>
        <w:t>Document key findings</w:t>
      </w:r>
      <w:r>
        <w:rPr>
          <w:sz w:val="21"/>
          <w:szCs w:val="21"/>
          <w:lang w:val="en-CA"/>
        </w:rPr>
        <w:t xml:space="preserve"> by section </w:t>
      </w:r>
    </w:p>
    <w:p w14:paraId="01A767AF" w14:textId="2208B8CB" w:rsidR="002D3065" w:rsidRDefault="00C34B93" w:rsidP="002D3065">
      <w:pPr>
        <w:pStyle w:val="NoSpacing"/>
        <w:numPr>
          <w:ilvl w:val="1"/>
          <w:numId w:val="30"/>
        </w:numPr>
        <w:jc w:val="left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Save Findings Along with Chart for Presentation</w:t>
      </w:r>
    </w:p>
    <w:p w14:paraId="4B5713ED" w14:textId="29CFEFAB" w:rsidR="00C34B93" w:rsidRDefault="00C34B93" w:rsidP="00C34B93">
      <w:pPr>
        <w:pStyle w:val="NoSpacing"/>
        <w:numPr>
          <w:ilvl w:val="1"/>
          <w:numId w:val="30"/>
        </w:numPr>
        <w:jc w:val="left"/>
        <w:rPr>
          <w:sz w:val="21"/>
          <w:szCs w:val="21"/>
          <w:lang w:val="en-CA"/>
        </w:rPr>
      </w:pPr>
      <w:r w:rsidRPr="00C34B93">
        <w:rPr>
          <w:sz w:val="21"/>
          <w:szCs w:val="21"/>
          <w:lang w:val="en-CA"/>
        </w:rPr>
        <w:t>Save results and charts to output/.</w:t>
      </w:r>
    </w:p>
    <w:p w14:paraId="6A7202D9" w14:textId="77777777" w:rsidR="00C34B93" w:rsidRPr="002D3065" w:rsidRDefault="00C34B93" w:rsidP="00C34B93">
      <w:pPr>
        <w:pStyle w:val="NoSpacing"/>
        <w:jc w:val="left"/>
        <w:rPr>
          <w:sz w:val="21"/>
          <w:szCs w:val="21"/>
          <w:lang w:val="en-CA"/>
        </w:rPr>
      </w:pPr>
    </w:p>
    <w:p w14:paraId="58B9F9D5" w14:textId="77777777" w:rsidR="00890B2C" w:rsidRPr="00890B2C" w:rsidRDefault="00890B2C" w:rsidP="00890B2C">
      <w:pPr>
        <w:pStyle w:val="NoSpacing"/>
        <w:jc w:val="left"/>
        <w:rPr>
          <w:sz w:val="21"/>
          <w:szCs w:val="21"/>
          <w:lang w:val="en-CA"/>
        </w:rPr>
      </w:pPr>
    </w:p>
    <w:p w14:paraId="5D1E45FA" w14:textId="77777777" w:rsidR="00890B2C" w:rsidRPr="00890B2C" w:rsidRDefault="005B4371" w:rsidP="00890B2C">
      <w:pPr>
        <w:pStyle w:val="NoSpacing"/>
        <w:jc w:val="left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2E11D21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3FF8D8A" w14:textId="77777777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74458823" w14:textId="77777777" w:rsidR="00C34B93" w:rsidRDefault="00C34B93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6D6F7A3C" w14:textId="32E41D51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  <w:r w:rsidRPr="00890B2C">
        <w:rPr>
          <w:b/>
          <w:bCs/>
          <w:sz w:val="21"/>
          <w:szCs w:val="21"/>
          <w:lang w:val="en-CA"/>
        </w:rPr>
        <w:t xml:space="preserve">Milestone 4: </w:t>
      </w:r>
      <w:r w:rsidR="00C34B93" w:rsidRPr="00C34B93">
        <w:rPr>
          <w:b/>
          <w:bCs/>
          <w:sz w:val="21"/>
          <w:szCs w:val="21"/>
        </w:rPr>
        <w:t>Regression Modeling (Dec 8</w:t>
      </w:r>
      <w:r w:rsidR="00C34B93">
        <w:rPr>
          <w:b/>
          <w:bCs/>
          <w:sz w:val="21"/>
          <w:szCs w:val="21"/>
        </w:rPr>
        <w:t xml:space="preserve"> - 9</w:t>
      </w:r>
      <w:r w:rsidR="00C34B93" w:rsidRPr="00C34B93">
        <w:rPr>
          <w:b/>
          <w:bCs/>
          <w:sz w:val="21"/>
          <w:szCs w:val="21"/>
        </w:rPr>
        <w:t>)</w:t>
      </w:r>
    </w:p>
    <w:p w14:paraId="0C08B830" w14:textId="77777777" w:rsidR="00890B2C" w:rsidRP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415D8A58" w14:textId="77777777" w:rsidR="00C34B93" w:rsidRDefault="00C34B93" w:rsidP="00C34B93">
      <w:pPr>
        <w:pStyle w:val="NoSpacing"/>
        <w:jc w:val="left"/>
        <w:rPr>
          <w:sz w:val="21"/>
          <w:szCs w:val="21"/>
          <w:lang w:val="en-CA"/>
        </w:rPr>
      </w:pPr>
      <w:r w:rsidRPr="00C34B93">
        <w:rPr>
          <w:sz w:val="21"/>
          <w:szCs w:val="21"/>
          <w:lang w:val="en-CA"/>
        </w:rPr>
        <w:t>Write the regression_model.py script:</w:t>
      </w:r>
    </w:p>
    <w:p w14:paraId="311A0A94" w14:textId="402F6D05" w:rsidR="00C34B93" w:rsidRDefault="00C34B93" w:rsidP="00C34B93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C34B93">
        <w:rPr>
          <w:sz w:val="21"/>
          <w:szCs w:val="21"/>
          <w:lang w:val="en-CA"/>
        </w:rPr>
        <w:t xml:space="preserve">Perform linear regression </w:t>
      </w:r>
      <w:r w:rsidRPr="00C34B93">
        <w:rPr>
          <w:sz w:val="21"/>
          <w:szCs w:val="21"/>
          <w:highlight w:val="cyan"/>
          <w:lang w:val="en-CA"/>
        </w:rPr>
        <w:t>using Python's scikit-learn.</w:t>
      </w:r>
    </w:p>
    <w:p w14:paraId="39DEBAAD" w14:textId="77777777" w:rsidR="00C34B93" w:rsidRDefault="00C34B93" w:rsidP="00C34B93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C34B93">
        <w:rPr>
          <w:sz w:val="21"/>
          <w:szCs w:val="21"/>
          <w:lang w:val="en-CA"/>
        </w:rPr>
        <w:t>Predict bike-share usage (e.g., ride counts) based on weather variables like temperature and precipitation.</w:t>
      </w:r>
    </w:p>
    <w:p w14:paraId="736E6955" w14:textId="767622D8" w:rsidR="00C34B93" w:rsidRDefault="00C34B93" w:rsidP="00C34B93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C34B93">
        <w:rPr>
          <w:sz w:val="21"/>
          <w:szCs w:val="21"/>
          <w:lang w:val="en-CA"/>
        </w:rPr>
        <w:t xml:space="preserve">Evaluate the model using simple metrics like R² </w:t>
      </w:r>
    </w:p>
    <w:p w14:paraId="790EF687" w14:textId="6D1FAE4B" w:rsidR="00C34B93" w:rsidRPr="00C34B93" w:rsidRDefault="00C34B93" w:rsidP="00C34B93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C34B93">
        <w:rPr>
          <w:sz w:val="21"/>
          <w:szCs w:val="21"/>
          <w:lang w:val="en-CA"/>
        </w:rPr>
        <w:t>Save results and charts to output/.</w:t>
      </w:r>
    </w:p>
    <w:p w14:paraId="617559B7" w14:textId="77777777" w:rsidR="00890B2C" w:rsidRDefault="00890B2C" w:rsidP="00890B2C">
      <w:pPr>
        <w:pStyle w:val="NoSpacing"/>
        <w:jc w:val="left"/>
        <w:rPr>
          <w:sz w:val="21"/>
          <w:szCs w:val="21"/>
          <w:lang w:val="en-CA"/>
        </w:rPr>
      </w:pPr>
    </w:p>
    <w:p w14:paraId="3A27839B" w14:textId="77777777" w:rsidR="00C34B93" w:rsidRPr="00890B2C" w:rsidRDefault="00C34B93" w:rsidP="00890B2C">
      <w:pPr>
        <w:pStyle w:val="NoSpacing"/>
        <w:jc w:val="left"/>
        <w:rPr>
          <w:sz w:val="21"/>
          <w:szCs w:val="21"/>
          <w:lang w:val="en-CA"/>
        </w:rPr>
      </w:pPr>
    </w:p>
    <w:p w14:paraId="44CBE60C" w14:textId="77777777" w:rsidR="00890B2C" w:rsidRPr="00890B2C" w:rsidRDefault="005B4371" w:rsidP="00890B2C">
      <w:pPr>
        <w:pStyle w:val="NoSpacing"/>
        <w:jc w:val="left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lastRenderedPageBreak/>
        <w:pict w14:anchorId="7CB6B91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4F19FF" w14:textId="77777777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5C96F4FE" w14:textId="77777777" w:rsidR="008C22DE" w:rsidRDefault="008C22DE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3D1B74A9" w14:textId="71A185CD" w:rsidR="00890B2C" w:rsidRDefault="00890B2C" w:rsidP="00890B2C">
      <w:pPr>
        <w:pStyle w:val="NoSpacing"/>
        <w:jc w:val="left"/>
        <w:rPr>
          <w:b/>
          <w:bCs/>
          <w:sz w:val="21"/>
          <w:szCs w:val="21"/>
        </w:rPr>
      </w:pPr>
      <w:r w:rsidRPr="00890B2C">
        <w:rPr>
          <w:b/>
          <w:bCs/>
          <w:sz w:val="21"/>
          <w:szCs w:val="21"/>
          <w:lang w:val="en-CA"/>
        </w:rPr>
        <w:t xml:space="preserve">Milestone 5: </w:t>
      </w:r>
      <w:r w:rsidR="00C4638C" w:rsidRPr="00C4638C">
        <w:rPr>
          <w:b/>
          <w:bCs/>
          <w:sz w:val="21"/>
          <w:szCs w:val="21"/>
        </w:rPr>
        <w:t xml:space="preserve">API Integration and Prediction (Dec </w:t>
      </w:r>
      <w:r w:rsidR="00C4638C">
        <w:rPr>
          <w:b/>
          <w:bCs/>
          <w:sz w:val="21"/>
          <w:szCs w:val="21"/>
        </w:rPr>
        <w:t>9</w:t>
      </w:r>
      <w:r w:rsidR="00C4638C" w:rsidRPr="00C4638C">
        <w:rPr>
          <w:b/>
          <w:bCs/>
          <w:sz w:val="21"/>
          <w:szCs w:val="21"/>
        </w:rPr>
        <w:t>)</w:t>
      </w:r>
    </w:p>
    <w:p w14:paraId="7E3C2559" w14:textId="77777777" w:rsidR="00C4638C" w:rsidRPr="00C4638C" w:rsidRDefault="00C4638C" w:rsidP="00890B2C">
      <w:pPr>
        <w:pStyle w:val="NoSpacing"/>
        <w:jc w:val="left"/>
        <w:rPr>
          <w:sz w:val="21"/>
          <w:szCs w:val="21"/>
          <w:lang w:val="en-CA"/>
        </w:rPr>
      </w:pPr>
    </w:p>
    <w:p w14:paraId="1C3E052C" w14:textId="77777777" w:rsidR="00C4638C" w:rsidRP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r w:rsidRPr="00C4638C">
        <w:rPr>
          <w:sz w:val="21"/>
          <w:szCs w:val="21"/>
          <w:lang w:val="en-CA"/>
        </w:rPr>
        <w:t>Write the api_prediction.py script:</w:t>
      </w:r>
    </w:p>
    <w:p w14:paraId="2B46E654" w14:textId="77777777" w:rsidR="00C4638C" w:rsidRDefault="00C4638C" w:rsidP="00C4638C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C4638C">
        <w:rPr>
          <w:sz w:val="21"/>
          <w:szCs w:val="21"/>
          <w:lang w:val="en-CA"/>
        </w:rPr>
        <w:t>Fetch real-time weather data using the weather API.</w:t>
      </w:r>
    </w:p>
    <w:p w14:paraId="1D9ECF31" w14:textId="77777777" w:rsidR="00C4638C" w:rsidRDefault="00C4638C" w:rsidP="00C4638C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C4638C">
        <w:rPr>
          <w:sz w:val="21"/>
          <w:szCs w:val="21"/>
          <w:lang w:val="en-CA"/>
        </w:rPr>
        <w:t>Use the regression model to predict bike-share usage probabilities for current weather conditions.</w:t>
      </w:r>
    </w:p>
    <w:p w14:paraId="25797DB3" w14:textId="3EECCDC5" w:rsidR="00C4638C" w:rsidRDefault="00C4638C" w:rsidP="00C4638C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C4638C">
        <w:rPr>
          <w:sz w:val="21"/>
          <w:szCs w:val="21"/>
          <w:lang w:val="en-CA"/>
        </w:rPr>
        <w:t>Output a CSV (predictions.csv) with the predictions and relevant metrics (e.g., confidence scores).</w:t>
      </w:r>
    </w:p>
    <w:p w14:paraId="64897DD8" w14:textId="77777777" w:rsidR="00C4638C" w:rsidRP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</w:p>
    <w:p w14:paraId="40D7F101" w14:textId="77777777" w:rsidR="00C4638C" w:rsidRP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r w:rsidRPr="00C4638C">
        <w:rPr>
          <w:sz w:val="21"/>
          <w:szCs w:val="21"/>
          <w:lang w:val="en-CA"/>
        </w:rPr>
        <w:t>Example Prediction Output:</w:t>
      </w:r>
    </w:p>
    <w:p w14:paraId="5F145DFA" w14:textId="77777777" w:rsid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</w:p>
    <w:p w14:paraId="7D0880FA" w14:textId="0AAE75C3" w:rsid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r w:rsidRPr="00C4638C">
        <w:rPr>
          <w:sz w:val="21"/>
          <w:szCs w:val="21"/>
          <w:lang w:val="en-CA"/>
        </w:rPr>
        <w:t>Timestamp</w:t>
      </w:r>
      <w:r>
        <w:rPr>
          <w:sz w:val="21"/>
          <w:szCs w:val="21"/>
          <w:lang w:val="en-CA"/>
        </w:rPr>
        <w:t xml:space="preserve"> </w:t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 w:rsidR="00EE488E">
        <w:rPr>
          <w:sz w:val="21"/>
          <w:szCs w:val="21"/>
          <w:lang w:val="en-CA"/>
        </w:rPr>
        <w:tab/>
      </w:r>
      <w:r w:rsidRPr="00C4638C">
        <w:rPr>
          <w:sz w:val="21"/>
          <w:szCs w:val="21"/>
          <w:lang w:val="en-CA"/>
        </w:rPr>
        <w:t>2024-12-10 14:00,</w:t>
      </w:r>
    </w:p>
    <w:p w14:paraId="724A063F" w14:textId="61E881FE" w:rsid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r w:rsidRPr="00C4638C">
        <w:rPr>
          <w:sz w:val="21"/>
          <w:szCs w:val="21"/>
          <w:lang w:val="en-CA"/>
        </w:rPr>
        <w:t>Location</w:t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 w:rsidR="00EE488E"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>Chicago</w:t>
      </w:r>
    </w:p>
    <w:p w14:paraId="2B265302" w14:textId="2FCFEA68" w:rsid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Weather</w:t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 w:rsidR="00EE488E"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>Cloudy</w:t>
      </w:r>
    </w:p>
    <w:p w14:paraId="272F0933" w14:textId="5660584B" w:rsid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Temperature (C)</w:t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 w:rsidR="00EE488E"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>14 C</w:t>
      </w:r>
    </w:p>
    <w:p w14:paraId="248AD2C8" w14:textId="49281E25" w:rsid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Busiest Station ID</w:t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 w:rsidR="00EE488E">
        <w:rPr>
          <w:sz w:val="21"/>
          <w:szCs w:val="21"/>
          <w:lang w:val="en-CA"/>
        </w:rPr>
        <w:tab/>
        <w:t>86</w:t>
      </w:r>
    </w:p>
    <w:p w14:paraId="1F1BF049" w14:textId="231956AC" w:rsid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proofErr w:type="spellStart"/>
      <w:r w:rsidRPr="00C4638C">
        <w:rPr>
          <w:sz w:val="21"/>
          <w:szCs w:val="21"/>
          <w:lang w:val="en-CA"/>
        </w:rPr>
        <w:t>Predicted_Rides</w:t>
      </w:r>
      <w:proofErr w:type="spellEnd"/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 w:rsidR="00EE488E"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>120</w:t>
      </w:r>
    </w:p>
    <w:p w14:paraId="748112E8" w14:textId="1E1EC72C" w:rsid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Predicted Length(</w:t>
      </w:r>
      <w:proofErr w:type="spellStart"/>
      <w:r>
        <w:rPr>
          <w:sz w:val="21"/>
          <w:szCs w:val="21"/>
          <w:lang w:val="en-CA"/>
        </w:rPr>
        <w:t>hh:</w:t>
      </w:r>
      <w:proofErr w:type="gramStart"/>
      <w:r>
        <w:rPr>
          <w:sz w:val="21"/>
          <w:szCs w:val="21"/>
          <w:lang w:val="en-CA"/>
        </w:rPr>
        <w:t>mm:ss</w:t>
      </w:r>
      <w:proofErr w:type="spellEnd"/>
      <w:proofErr w:type="gramEnd"/>
      <w:r>
        <w:rPr>
          <w:sz w:val="21"/>
          <w:szCs w:val="21"/>
          <w:lang w:val="en-CA"/>
        </w:rPr>
        <w:t>)</w:t>
      </w:r>
      <w:r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ab/>
      </w:r>
      <w:r w:rsidR="00EE488E">
        <w:rPr>
          <w:sz w:val="21"/>
          <w:szCs w:val="21"/>
          <w:lang w:val="en-CA"/>
        </w:rPr>
        <w:tab/>
      </w:r>
      <w:r>
        <w:rPr>
          <w:sz w:val="21"/>
          <w:szCs w:val="21"/>
          <w:lang w:val="en-CA"/>
        </w:rPr>
        <w:t>00:03:24</w:t>
      </w:r>
    </w:p>
    <w:p w14:paraId="68DA3D46" w14:textId="2A2392D4" w:rsidR="00C4638C" w:rsidRPr="00C4638C" w:rsidRDefault="00C4638C" w:rsidP="00C4638C">
      <w:pPr>
        <w:pStyle w:val="NoSpacing"/>
        <w:jc w:val="left"/>
        <w:rPr>
          <w:sz w:val="21"/>
          <w:szCs w:val="21"/>
          <w:lang w:val="en-CA"/>
        </w:rPr>
      </w:pPr>
      <w:proofErr w:type="spellStart"/>
      <w:r w:rsidRPr="00C4638C">
        <w:rPr>
          <w:sz w:val="21"/>
          <w:szCs w:val="21"/>
          <w:highlight w:val="cyan"/>
          <w:lang w:val="en-CA"/>
        </w:rPr>
        <w:t>Confidence_Score</w:t>
      </w:r>
      <w:proofErr w:type="spellEnd"/>
      <w:r w:rsidR="00EE488E">
        <w:rPr>
          <w:sz w:val="21"/>
          <w:szCs w:val="21"/>
          <w:highlight w:val="cyan"/>
          <w:lang w:val="en-CA"/>
        </w:rPr>
        <w:t xml:space="preserve"> (predicted rides)</w:t>
      </w:r>
      <w:r w:rsidRPr="00C4638C">
        <w:rPr>
          <w:sz w:val="21"/>
          <w:szCs w:val="21"/>
          <w:highlight w:val="cyan"/>
          <w:lang w:val="en-CA"/>
        </w:rPr>
        <w:tab/>
      </w:r>
      <w:r w:rsidRPr="00C4638C">
        <w:rPr>
          <w:sz w:val="21"/>
          <w:szCs w:val="21"/>
          <w:highlight w:val="cyan"/>
          <w:lang w:val="en-CA"/>
        </w:rPr>
        <w:t>0.85</w:t>
      </w:r>
    </w:p>
    <w:p w14:paraId="0B2E8B5C" w14:textId="5B9D1500" w:rsidR="00890B2C" w:rsidRPr="00890B2C" w:rsidRDefault="00890B2C" w:rsidP="00C4638C">
      <w:pPr>
        <w:pStyle w:val="NoSpacing"/>
        <w:rPr>
          <w:sz w:val="21"/>
          <w:szCs w:val="21"/>
          <w:lang w:val="en-CA"/>
        </w:rPr>
      </w:pPr>
    </w:p>
    <w:p w14:paraId="5134016F" w14:textId="77777777" w:rsidR="00890B2C" w:rsidRPr="00890B2C" w:rsidRDefault="005B4371" w:rsidP="00890B2C">
      <w:pPr>
        <w:pStyle w:val="NoSpacing"/>
        <w:jc w:val="left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08E697C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F28236" w14:textId="77777777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3FBB94C1" w14:textId="77777777" w:rsidR="008C22DE" w:rsidRDefault="008C22DE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5327DD35" w14:textId="2641A74A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  <w:r w:rsidRPr="00890B2C">
        <w:rPr>
          <w:b/>
          <w:bCs/>
          <w:sz w:val="21"/>
          <w:szCs w:val="21"/>
          <w:lang w:val="en-CA"/>
        </w:rPr>
        <w:t xml:space="preserve">Milestone 6: </w:t>
      </w:r>
      <w:r w:rsidR="00227A70" w:rsidRPr="00227A70">
        <w:rPr>
          <w:b/>
          <w:bCs/>
          <w:sz w:val="21"/>
          <w:szCs w:val="21"/>
        </w:rPr>
        <w:t xml:space="preserve">Documentation </w:t>
      </w:r>
      <w:r w:rsidR="00805EF7">
        <w:rPr>
          <w:b/>
          <w:bCs/>
          <w:sz w:val="21"/>
          <w:szCs w:val="21"/>
        </w:rPr>
        <w:t>&amp;</w:t>
      </w:r>
      <w:r w:rsidR="00227A70" w:rsidRPr="00227A70">
        <w:rPr>
          <w:b/>
          <w:bCs/>
          <w:sz w:val="21"/>
          <w:szCs w:val="21"/>
        </w:rPr>
        <w:t xml:space="preserve"> Presentation</w:t>
      </w:r>
      <w:r w:rsidR="008C22DE">
        <w:rPr>
          <w:b/>
          <w:bCs/>
          <w:sz w:val="21"/>
          <w:szCs w:val="21"/>
        </w:rPr>
        <w:t xml:space="preserve"> (Dec 10 – 11)</w:t>
      </w:r>
    </w:p>
    <w:p w14:paraId="39720E79" w14:textId="77777777" w:rsidR="00890B2C" w:rsidRP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19E24AA9" w14:textId="77777777" w:rsidR="008C22DE" w:rsidRPr="008C22DE" w:rsidRDefault="008C22DE" w:rsidP="008C22DE">
      <w:pPr>
        <w:pStyle w:val="NoSpacing"/>
        <w:jc w:val="left"/>
        <w:rPr>
          <w:sz w:val="21"/>
          <w:szCs w:val="21"/>
          <w:lang w:val="en-CA"/>
        </w:rPr>
      </w:pPr>
      <w:r w:rsidRPr="008C22DE">
        <w:rPr>
          <w:sz w:val="21"/>
          <w:szCs w:val="21"/>
          <w:lang w:val="en-CA"/>
        </w:rPr>
        <w:t>Write a comprehensive README.md:</w:t>
      </w:r>
    </w:p>
    <w:p w14:paraId="195707BE" w14:textId="5D8E2787" w:rsidR="008C22DE" w:rsidRPr="008C22DE" w:rsidRDefault="008C22DE" w:rsidP="008C22DE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8C22DE">
        <w:rPr>
          <w:sz w:val="21"/>
          <w:szCs w:val="21"/>
          <w:lang w:val="en-CA"/>
        </w:rPr>
        <w:t>Include the research question, methodology, results, and API predictions.</w:t>
      </w:r>
    </w:p>
    <w:p w14:paraId="3AD0CF67" w14:textId="78412FDA" w:rsidR="008C22DE" w:rsidRDefault="008C22DE" w:rsidP="008C22DE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8C22DE">
        <w:rPr>
          <w:sz w:val="21"/>
          <w:szCs w:val="21"/>
          <w:lang w:val="en-CA"/>
        </w:rPr>
        <w:t>Add a guide for replicating the analysis.</w:t>
      </w:r>
    </w:p>
    <w:p w14:paraId="7FAA675A" w14:textId="77777777" w:rsidR="008C22DE" w:rsidRPr="008C22DE" w:rsidRDefault="008C22DE" w:rsidP="008C22DE">
      <w:pPr>
        <w:pStyle w:val="NoSpacing"/>
        <w:jc w:val="left"/>
        <w:rPr>
          <w:sz w:val="21"/>
          <w:szCs w:val="21"/>
          <w:lang w:val="en-CA"/>
        </w:rPr>
      </w:pPr>
    </w:p>
    <w:p w14:paraId="1A297BC4" w14:textId="77777777" w:rsidR="008C22DE" w:rsidRPr="008C22DE" w:rsidRDefault="008C22DE" w:rsidP="008C22DE">
      <w:pPr>
        <w:pStyle w:val="NoSpacing"/>
        <w:jc w:val="left"/>
        <w:rPr>
          <w:sz w:val="21"/>
          <w:szCs w:val="21"/>
          <w:lang w:val="en-CA"/>
        </w:rPr>
      </w:pPr>
      <w:r w:rsidRPr="008C22DE">
        <w:rPr>
          <w:sz w:val="21"/>
          <w:szCs w:val="21"/>
          <w:lang w:val="en-CA"/>
        </w:rPr>
        <w:t>Create slides with:</w:t>
      </w:r>
    </w:p>
    <w:p w14:paraId="447DD84F" w14:textId="76FF7B22" w:rsidR="008C22DE" w:rsidRPr="008C22DE" w:rsidRDefault="008C22DE" w:rsidP="008C22DE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8C22DE">
        <w:rPr>
          <w:sz w:val="21"/>
          <w:szCs w:val="21"/>
          <w:lang w:val="en-CA"/>
        </w:rPr>
        <w:t>Project objective and methodology.</w:t>
      </w:r>
    </w:p>
    <w:p w14:paraId="2AE01AD4" w14:textId="0E45B7C3" w:rsidR="008C22DE" w:rsidRPr="008C22DE" w:rsidRDefault="008C22DE" w:rsidP="008C22DE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8C22DE">
        <w:rPr>
          <w:sz w:val="21"/>
          <w:szCs w:val="21"/>
          <w:lang w:val="en-CA"/>
        </w:rPr>
        <w:t>Key visualizations and insights.</w:t>
      </w:r>
    </w:p>
    <w:p w14:paraId="7271FF78" w14:textId="64BA9B60" w:rsidR="008C22DE" w:rsidRPr="008C22DE" w:rsidRDefault="008C22DE" w:rsidP="008C22DE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8C22DE">
        <w:rPr>
          <w:sz w:val="21"/>
          <w:szCs w:val="21"/>
          <w:lang w:val="en-CA"/>
        </w:rPr>
        <w:t>Explanation of regression results and predictions.</w:t>
      </w:r>
    </w:p>
    <w:p w14:paraId="1A62913D" w14:textId="6D42B40E" w:rsidR="008C22DE" w:rsidRPr="008C22DE" w:rsidRDefault="008C22DE" w:rsidP="008C22DE">
      <w:pPr>
        <w:pStyle w:val="NoSpacing"/>
        <w:numPr>
          <w:ilvl w:val="0"/>
          <w:numId w:val="30"/>
        </w:numPr>
        <w:jc w:val="left"/>
        <w:rPr>
          <w:sz w:val="21"/>
          <w:szCs w:val="21"/>
          <w:lang w:val="en-CA"/>
        </w:rPr>
      </w:pPr>
      <w:r w:rsidRPr="008C22DE">
        <w:rPr>
          <w:sz w:val="21"/>
          <w:szCs w:val="21"/>
          <w:lang w:val="en-CA"/>
        </w:rPr>
        <w:t>Real-world application of predictions for stakeholders.</w:t>
      </w:r>
    </w:p>
    <w:p w14:paraId="0BA6B467" w14:textId="77777777" w:rsidR="00227A70" w:rsidRDefault="00227A70" w:rsidP="00227A70">
      <w:pPr>
        <w:pStyle w:val="NoSpacing"/>
        <w:jc w:val="left"/>
        <w:rPr>
          <w:sz w:val="21"/>
          <w:szCs w:val="21"/>
          <w:lang w:val="en-CA"/>
        </w:rPr>
      </w:pPr>
    </w:p>
    <w:p w14:paraId="27C54E4F" w14:textId="247E9C8D" w:rsidR="008C22DE" w:rsidRDefault="008C22DE" w:rsidP="00227A70">
      <w:pPr>
        <w:pStyle w:val="NoSpacing"/>
        <w:jc w:val="left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PRACTICE SLIDES</w:t>
      </w:r>
    </w:p>
    <w:p w14:paraId="02E54907" w14:textId="77777777" w:rsidR="008C22DE" w:rsidRDefault="008C22DE" w:rsidP="00227A70">
      <w:pPr>
        <w:pStyle w:val="NoSpacing"/>
        <w:jc w:val="left"/>
        <w:rPr>
          <w:sz w:val="21"/>
          <w:szCs w:val="21"/>
          <w:lang w:val="en-CA"/>
        </w:rPr>
      </w:pPr>
    </w:p>
    <w:p w14:paraId="7D77A27D" w14:textId="77777777" w:rsidR="008C22DE" w:rsidRPr="00890B2C" w:rsidRDefault="008C22DE" w:rsidP="00227A70">
      <w:pPr>
        <w:pStyle w:val="NoSpacing"/>
        <w:jc w:val="left"/>
        <w:rPr>
          <w:sz w:val="21"/>
          <w:szCs w:val="21"/>
          <w:lang w:val="en-CA"/>
        </w:rPr>
      </w:pPr>
    </w:p>
    <w:p w14:paraId="1C876DB4" w14:textId="77777777" w:rsidR="00890B2C" w:rsidRPr="00890B2C" w:rsidRDefault="005B4371" w:rsidP="00890B2C">
      <w:pPr>
        <w:pStyle w:val="NoSpacing"/>
        <w:jc w:val="left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115A1FB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554B06" w14:textId="77777777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1E8BEE4C" w14:textId="77777777" w:rsidR="008C22DE" w:rsidRDefault="008C22DE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128840ED" w14:textId="1A4685E9" w:rsidR="00890B2C" w:rsidRDefault="00890B2C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  <w:r w:rsidRPr="00890B2C">
        <w:rPr>
          <w:b/>
          <w:bCs/>
          <w:sz w:val="21"/>
          <w:szCs w:val="21"/>
          <w:lang w:val="en-CA"/>
        </w:rPr>
        <w:t>Milestone 7: Final Presentation</w:t>
      </w:r>
      <w:r w:rsidR="008C22DE">
        <w:rPr>
          <w:b/>
          <w:bCs/>
          <w:sz w:val="21"/>
          <w:szCs w:val="21"/>
          <w:lang w:val="en-CA"/>
        </w:rPr>
        <w:t xml:space="preserve"> (Dec 12</w:t>
      </w:r>
    </w:p>
    <w:p w14:paraId="28CA3361" w14:textId="77777777" w:rsidR="00227A70" w:rsidRPr="00890B2C" w:rsidRDefault="00227A70" w:rsidP="00890B2C">
      <w:pPr>
        <w:pStyle w:val="NoSpacing"/>
        <w:jc w:val="left"/>
        <w:rPr>
          <w:b/>
          <w:bCs/>
          <w:sz w:val="21"/>
          <w:szCs w:val="21"/>
          <w:lang w:val="en-CA"/>
        </w:rPr>
      </w:pPr>
    </w:p>
    <w:p w14:paraId="102F6FDC" w14:textId="77777777" w:rsidR="00890B2C" w:rsidRPr="00890B2C" w:rsidRDefault="00890B2C" w:rsidP="00890B2C">
      <w:pPr>
        <w:pStyle w:val="NoSpacing"/>
        <w:numPr>
          <w:ilvl w:val="0"/>
          <w:numId w:val="44"/>
        </w:numPr>
        <w:jc w:val="left"/>
        <w:rPr>
          <w:sz w:val="21"/>
          <w:szCs w:val="21"/>
          <w:lang w:val="en-CA"/>
        </w:rPr>
      </w:pPr>
      <w:r w:rsidRPr="00890B2C">
        <w:rPr>
          <w:b/>
          <w:bCs/>
          <w:sz w:val="21"/>
          <w:szCs w:val="21"/>
          <w:lang w:val="en-CA"/>
        </w:rPr>
        <w:t>Description</w:t>
      </w:r>
      <w:r w:rsidRPr="00890B2C">
        <w:rPr>
          <w:sz w:val="21"/>
          <w:szCs w:val="21"/>
          <w:lang w:val="en-CA"/>
        </w:rPr>
        <w:t>: Deliver the final presentation to the audience/stakeholders.</w:t>
      </w:r>
    </w:p>
    <w:p w14:paraId="06E30166" w14:textId="77777777" w:rsidR="00890B2C" w:rsidRPr="00890B2C" w:rsidRDefault="00890B2C" w:rsidP="00890B2C">
      <w:pPr>
        <w:pStyle w:val="NoSpacing"/>
        <w:numPr>
          <w:ilvl w:val="0"/>
          <w:numId w:val="44"/>
        </w:numPr>
        <w:jc w:val="left"/>
        <w:rPr>
          <w:sz w:val="21"/>
          <w:szCs w:val="21"/>
          <w:lang w:val="en-CA"/>
        </w:rPr>
      </w:pPr>
      <w:r w:rsidRPr="00890B2C">
        <w:rPr>
          <w:b/>
          <w:bCs/>
          <w:sz w:val="21"/>
          <w:szCs w:val="21"/>
          <w:lang w:val="en-CA"/>
        </w:rPr>
        <w:t>Due Date</w:t>
      </w:r>
      <w:r w:rsidRPr="00890B2C">
        <w:rPr>
          <w:sz w:val="21"/>
          <w:szCs w:val="21"/>
          <w:lang w:val="en-CA"/>
        </w:rPr>
        <w:t xml:space="preserve">: </w:t>
      </w:r>
      <w:r w:rsidRPr="00890B2C">
        <w:rPr>
          <w:b/>
          <w:bCs/>
          <w:sz w:val="21"/>
          <w:szCs w:val="21"/>
          <w:lang w:val="en-CA"/>
        </w:rPr>
        <w:t>December 12</w:t>
      </w:r>
    </w:p>
    <w:p w14:paraId="1FC60B3C" w14:textId="0A6BA19E" w:rsidR="00890B2C" w:rsidRPr="00890B2C" w:rsidRDefault="00890B2C" w:rsidP="00890B2C">
      <w:pPr>
        <w:pStyle w:val="NoSpacing"/>
        <w:jc w:val="left"/>
        <w:rPr>
          <w:sz w:val="21"/>
          <w:szCs w:val="21"/>
          <w:lang w:val="en-CA"/>
        </w:rPr>
      </w:pPr>
    </w:p>
    <w:p w14:paraId="4DB95B8E" w14:textId="77777777" w:rsidR="00890B2C" w:rsidRPr="00890B2C" w:rsidRDefault="00890B2C" w:rsidP="00890B2C">
      <w:pPr>
        <w:pStyle w:val="NoSpacing"/>
        <w:numPr>
          <w:ilvl w:val="0"/>
          <w:numId w:val="44"/>
        </w:numPr>
        <w:jc w:val="left"/>
        <w:rPr>
          <w:sz w:val="21"/>
          <w:szCs w:val="21"/>
          <w:lang w:val="en-CA"/>
        </w:rPr>
      </w:pPr>
      <w:r w:rsidRPr="00890B2C">
        <w:rPr>
          <w:b/>
          <w:bCs/>
          <w:sz w:val="21"/>
          <w:szCs w:val="21"/>
          <w:lang w:val="en-CA"/>
        </w:rPr>
        <w:t>Tasks</w:t>
      </w:r>
      <w:r w:rsidRPr="00890B2C">
        <w:rPr>
          <w:sz w:val="21"/>
          <w:szCs w:val="21"/>
          <w:lang w:val="en-CA"/>
        </w:rPr>
        <w:t>:</w:t>
      </w:r>
    </w:p>
    <w:p w14:paraId="5AFA2496" w14:textId="77777777" w:rsidR="00890B2C" w:rsidRPr="00890B2C" w:rsidRDefault="00890B2C" w:rsidP="00890B2C">
      <w:pPr>
        <w:pStyle w:val="NoSpacing"/>
        <w:numPr>
          <w:ilvl w:val="1"/>
          <w:numId w:val="44"/>
        </w:numPr>
        <w:jc w:val="left"/>
        <w:rPr>
          <w:sz w:val="21"/>
          <w:szCs w:val="21"/>
          <w:lang w:val="en-CA"/>
        </w:rPr>
      </w:pPr>
      <w:r w:rsidRPr="00890B2C">
        <w:rPr>
          <w:sz w:val="21"/>
          <w:szCs w:val="21"/>
          <w:lang w:val="en-CA"/>
        </w:rPr>
        <w:t>Present findings clearly and concisely.</w:t>
      </w:r>
    </w:p>
    <w:p w14:paraId="495A6BB4" w14:textId="77777777" w:rsidR="00890B2C" w:rsidRDefault="00890B2C" w:rsidP="00890B2C">
      <w:pPr>
        <w:pStyle w:val="NoSpacing"/>
        <w:numPr>
          <w:ilvl w:val="1"/>
          <w:numId w:val="44"/>
        </w:numPr>
        <w:jc w:val="left"/>
        <w:rPr>
          <w:sz w:val="21"/>
          <w:szCs w:val="21"/>
          <w:lang w:val="en-CA"/>
        </w:rPr>
      </w:pPr>
      <w:r w:rsidRPr="00890B2C">
        <w:rPr>
          <w:sz w:val="21"/>
          <w:szCs w:val="21"/>
          <w:lang w:val="en-CA"/>
        </w:rPr>
        <w:t>Be prepared for questions and feedback.</w:t>
      </w:r>
    </w:p>
    <w:p w14:paraId="4F927EBE" w14:textId="77777777" w:rsidR="00890B2C" w:rsidRDefault="00890B2C" w:rsidP="00890B2C">
      <w:pPr>
        <w:pStyle w:val="NoSpacing"/>
        <w:jc w:val="left"/>
        <w:rPr>
          <w:sz w:val="21"/>
          <w:szCs w:val="21"/>
          <w:lang w:val="en-CA"/>
        </w:rPr>
      </w:pPr>
    </w:p>
    <w:p w14:paraId="23DDCB33" w14:textId="77777777" w:rsidR="00890B2C" w:rsidRPr="00890B2C" w:rsidRDefault="00890B2C" w:rsidP="00890B2C">
      <w:pPr>
        <w:pStyle w:val="NoSpacing"/>
        <w:jc w:val="left"/>
        <w:rPr>
          <w:sz w:val="21"/>
          <w:szCs w:val="21"/>
          <w:lang w:val="en-CA"/>
        </w:rPr>
      </w:pPr>
    </w:p>
    <w:p w14:paraId="2CE2B0BC" w14:textId="77777777" w:rsidR="00890B2C" w:rsidRPr="00890B2C" w:rsidRDefault="005B4371" w:rsidP="00890B2C">
      <w:pPr>
        <w:pStyle w:val="NoSpacing"/>
        <w:rPr>
          <w:sz w:val="21"/>
          <w:szCs w:val="21"/>
          <w:lang w:val="en-CA"/>
        </w:rPr>
      </w:pPr>
      <w:r w:rsidRPr="005B4371">
        <w:rPr>
          <w:noProof/>
          <w:sz w:val="21"/>
          <w:szCs w:val="21"/>
          <w:lang w:val="en-CA"/>
        </w:rPr>
        <w:pict w14:anchorId="497E6DB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8F247A" w14:textId="77777777" w:rsidR="00890B2C" w:rsidRDefault="00890B2C" w:rsidP="00890B2C">
      <w:pPr>
        <w:pStyle w:val="NoSpacing"/>
        <w:rPr>
          <w:b/>
          <w:bCs/>
          <w:sz w:val="21"/>
          <w:szCs w:val="21"/>
          <w:lang w:val="en-CA"/>
        </w:rPr>
      </w:pPr>
    </w:p>
    <w:p w14:paraId="5F373F9D" w14:textId="77777777" w:rsidR="00890B2C" w:rsidRDefault="00890B2C" w:rsidP="00890B2C">
      <w:pPr>
        <w:pStyle w:val="NoSpacing"/>
        <w:rPr>
          <w:b/>
          <w:bCs/>
          <w:sz w:val="21"/>
          <w:szCs w:val="21"/>
          <w:lang w:val="en-CA"/>
        </w:rPr>
      </w:pPr>
    </w:p>
    <w:p w14:paraId="0FA2D5B2" w14:textId="2977424D" w:rsidR="00890B2C" w:rsidRPr="00890B2C" w:rsidRDefault="00890B2C" w:rsidP="00890B2C">
      <w:pPr>
        <w:pStyle w:val="NoSpacing"/>
        <w:rPr>
          <w:b/>
          <w:bCs/>
          <w:sz w:val="21"/>
          <w:szCs w:val="21"/>
          <w:lang w:val="en-CA"/>
        </w:rPr>
      </w:pPr>
      <w:r w:rsidRPr="00890B2C">
        <w:rPr>
          <w:b/>
          <w:bCs/>
          <w:sz w:val="21"/>
          <w:szCs w:val="21"/>
          <w:lang w:val="en-CA"/>
        </w:rPr>
        <w:t>Timeline Summary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1890"/>
      </w:tblGrid>
      <w:tr w:rsidR="00890B2C" w:rsidRPr="00890B2C" w14:paraId="636CBA7C" w14:textId="77777777" w:rsidTr="00890B2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ECC662" w14:textId="77777777" w:rsidR="00890B2C" w:rsidRPr="00890B2C" w:rsidRDefault="00890B2C" w:rsidP="00890B2C">
            <w:pPr>
              <w:pStyle w:val="NoSpacing"/>
              <w:jc w:val="left"/>
              <w:rPr>
                <w:b/>
                <w:bCs/>
                <w:sz w:val="21"/>
                <w:szCs w:val="21"/>
                <w:lang w:val="en-CA"/>
              </w:rPr>
            </w:pPr>
            <w:r w:rsidRPr="00890B2C">
              <w:rPr>
                <w:b/>
                <w:bCs/>
                <w:sz w:val="21"/>
                <w:szCs w:val="21"/>
                <w:lang w:val="en-CA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3A838AB3" w14:textId="77777777" w:rsidR="00890B2C" w:rsidRPr="00890B2C" w:rsidRDefault="00890B2C" w:rsidP="00890B2C">
            <w:pPr>
              <w:pStyle w:val="NoSpacing"/>
              <w:jc w:val="left"/>
              <w:rPr>
                <w:b/>
                <w:bCs/>
                <w:sz w:val="21"/>
                <w:szCs w:val="21"/>
                <w:lang w:val="en-CA"/>
              </w:rPr>
            </w:pPr>
            <w:r w:rsidRPr="00890B2C">
              <w:rPr>
                <w:b/>
                <w:bCs/>
                <w:sz w:val="21"/>
                <w:szCs w:val="21"/>
                <w:lang w:val="en-CA"/>
              </w:rPr>
              <w:t>Due Date</w:t>
            </w:r>
          </w:p>
        </w:tc>
      </w:tr>
      <w:tr w:rsidR="00890B2C" w:rsidRPr="00890B2C" w14:paraId="30CF7EC9" w14:textId="77777777" w:rsidTr="00890B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3B0F7F" w14:textId="77777777" w:rsidR="00890B2C" w:rsidRPr="00890B2C" w:rsidRDefault="00890B2C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890B2C">
              <w:rPr>
                <w:sz w:val="21"/>
                <w:szCs w:val="21"/>
                <w:lang w:val="en-CA"/>
              </w:rPr>
              <w:t>Project Ideation</w:t>
            </w:r>
          </w:p>
        </w:tc>
        <w:tc>
          <w:tcPr>
            <w:tcW w:w="0" w:type="auto"/>
            <w:vAlign w:val="center"/>
            <w:hideMark/>
          </w:tcPr>
          <w:p w14:paraId="3DCE5CEB" w14:textId="77777777" w:rsidR="00890B2C" w:rsidRPr="00890B2C" w:rsidRDefault="00890B2C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890B2C">
              <w:rPr>
                <w:sz w:val="21"/>
                <w:szCs w:val="21"/>
                <w:lang w:val="en-CA"/>
              </w:rPr>
              <w:t>December 3</w:t>
            </w:r>
          </w:p>
        </w:tc>
      </w:tr>
      <w:tr w:rsidR="00890B2C" w:rsidRPr="00890B2C" w14:paraId="64D171E9" w14:textId="77777777" w:rsidTr="00890B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3FAF93" w14:textId="02A11457" w:rsidR="00890B2C" w:rsidRPr="008D0A08" w:rsidRDefault="00227A70" w:rsidP="00227A70">
            <w:pPr>
              <w:pStyle w:val="NoSpacing"/>
              <w:rPr>
                <w:sz w:val="21"/>
                <w:szCs w:val="21"/>
                <w:lang w:val="en-CA"/>
              </w:rPr>
            </w:pPr>
            <w:r w:rsidRPr="00227A70">
              <w:rPr>
                <w:sz w:val="21"/>
                <w:szCs w:val="21"/>
                <w:lang w:val="en-CA"/>
              </w:rPr>
              <w:t>Data Cleaning and Preparation</w:t>
            </w:r>
          </w:p>
        </w:tc>
        <w:tc>
          <w:tcPr>
            <w:tcW w:w="0" w:type="auto"/>
            <w:vAlign w:val="center"/>
            <w:hideMark/>
          </w:tcPr>
          <w:p w14:paraId="5D3F69FA" w14:textId="77777777" w:rsidR="00890B2C" w:rsidRPr="00890B2C" w:rsidRDefault="00890B2C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890B2C">
              <w:rPr>
                <w:sz w:val="21"/>
                <w:szCs w:val="21"/>
                <w:lang w:val="en-CA"/>
              </w:rPr>
              <w:t>December 5</w:t>
            </w:r>
          </w:p>
        </w:tc>
      </w:tr>
      <w:tr w:rsidR="00890B2C" w:rsidRPr="00890B2C" w14:paraId="3393E5C4" w14:textId="77777777" w:rsidTr="00890B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0BEC88" w14:textId="2E5812F6" w:rsidR="00890B2C" w:rsidRPr="00890B2C" w:rsidRDefault="00227A70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227A70">
              <w:rPr>
                <w:sz w:val="21"/>
                <w:szCs w:val="21"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2E7E0509" w14:textId="30BAFF23" w:rsidR="00890B2C" w:rsidRPr="00890B2C" w:rsidRDefault="00890B2C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890B2C">
              <w:rPr>
                <w:sz w:val="21"/>
                <w:szCs w:val="21"/>
                <w:lang w:val="en-CA"/>
              </w:rPr>
              <w:t xml:space="preserve">December </w:t>
            </w:r>
            <w:r w:rsidR="002E4F0A">
              <w:rPr>
                <w:sz w:val="21"/>
                <w:szCs w:val="21"/>
                <w:lang w:val="en-CA"/>
              </w:rPr>
              <w:t>7</w:t>
            </w:r>
          </w:p>
        </w:tc>
      </w:tr>
      <w:tr w:rsidR="00890B2C" w:rsidRPr="00890B2C" w14:paraId="76A04E06" w14:textId="77777777" w:rsidTr="00890B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E24C38" w14:textId="3F7AEB0B" w:rsidR="00890B2C" w:rsidRPr="00890B2C" w:rsidRDefault="00C34B93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>
              <w:rPr>
                <w:sz w:val="21"/>
                <w:szCs w:val="21"/>
              </w:rPr>
              <w:t>Regression</w:t>
            </w:r>
            <w:r w:rsidR="00227A70" w:rsidRPr="00227A70">
              <w:rPr>
                <w:sz w:val="21"/>
                <w:szCs w:val="21"/>
              </w:rPr>
              <w:t xml:space="preserve"> Modeling</w:t>
            </w:r>
          </w:p>
        </w:tc>
        <w:tc>
          <w:tcPr>
            <w:tcW w:w="0" w:type="auto"/>
            <w:vAlign w:val="center"/>
            <w:hideMark/>
          </w:tcPr>
          <w:p w14:paraId="4392ED24" w14:textId="4602161C" w:rsidR="00890B2C" w:rsidRPr="00890B2C" w:rsidRDefault="00890B2C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890B2C">
              <w:rPr>
                <w:sz w:val="21"/>
                <w:szCs w:val="21"/>
                <w:lang w:val="en-CA"/>
              </w:rPr>
              <w:t xml:space="preserve">December </w:t>
            </w:r>
            <w:r w:rsidR="00227A70">
              <w:rPr>
                <w:sz w:val="21"/>
                <w:szCs w:val="21"/>
                <w:lang w:val="en-CA"/>
              </w:rPr>
              <w:t>8</w:t>
            </w:r>
            <w:r w:rsidR="002E4F0A">
              <w:rPr>
                <w:sz w:val="21"/>
                <w:szCs w:val="21"/>
                <w:lang w:val="en-CA"/>
              </w:rPr>
              <w:t xml:space="preserve"> - 9</w:t>
            </w:r>
          </w:p>
        </w:tc>
      </w:tr>
      <w:tr w:rsidR="00890B2C" w:rsidRPr="00890B2C" w14:paraId="33563080" w14:textId="77777777" w:rsidTr="00890B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DE351C" w14:textId="762C8953" w:rsidR="00890B2C" w:rsidRPr="00890B2C" w:rsidRDefault="00227A70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227A70">
              <w:rPr>
                <w:sz w:val="21"/>
                <w:szCs w:val="21"/>
              </w:rPr>
              <w:t>Integration with Weather API</w:t>
            </w:r>
          </w:p>
        </w:tc>
        <w:tc>
          <w:tcPr>
            <w:tcW w:w="0" w:type="auto"/>
            <w:vAlign w:val="center"/>
            <w:hideMark/>
          </w:tcPr>
          <w:p w14:paraId="2DA879D2" w14:textId="21C8AECA" w:rsidR="00890B2C" w:rsidRPr="00890B2C" w:rsidRDefault="00890B2C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890B2C">
              <w:rPr>
                <w:sz w:val="21"/>
                <w:szCs w:val="21"/>
                <w:lang w:val="en-CA"/>
              </w:rPr>
              <w:t xml:space="preserve">December </w:t>
            </w:r>
            <w:r w:rsidR="00227A70">
              <w:rPr>
                <w:sz w:val="21"/>
                <w:szCs w:val="21"/>
                <w:lang w:val="en-CA"/>
              </w:rPr>
              <w:t>9</w:t>
            </w:r>
          </w:p>
        </w:tc>
      </w:tr>
      <w:tr w:rsidR="00890B2C" w:rsidRPr="00890B2C" w14:paraId="069ACA03" w14:textId="77777777" w:rsidTr="00890B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8F75B8" w14:textId="230C18D2" w:rsidR="00890B2C" w:rsidRPr="00890B2C" w:rsidRDefault="00805EF7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>
              <w:rPr>
                <w:sz w:val="21"/>
                <w:szCs w:val="21"/>
                <w:lang w:val="en-CA"/>
              </w:rPr>
              <w:t>Documentation &amp;</w:t>
            </w:r>
            <w:r w:rsidR="00890B2C" w:rsidRPr="00890B2C">
              <w:rPr>
                <w:sz w:val="21"/>
                <w:szCs w:val="21"/>
                <w:lang w:val="en-CA"/>
              </w:rPr>
              <w:t xml:space="preserve"> Presentation</w:t>
            </w:r>
          </w:p>
        </w:tc>
        <w:tc>
          <w:tcPr>
            <w:tcW w:w="0" w:type="auto"/>
            <w:vAlign w:val="center"/>
            <w:hideMark/>
          </w:tcPr>
          <w:p w14:paraId="76A3D7CD" w14:textId="4F2BBD7C" w:rsidR="00890B2C" w:rsidRPr="00890B2C" w:rsidRDefault="00890B2C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890B2C">
              <w:rPr>
                <w:sz w:val="21"/>
                <w:szCs w:val="21"/>
                <w:lang w:val="en-CA"/>
              </w:rPr>
              <w:t>December 1</w:t>
            </w:r>
            <w:r w:rsidR="00227A70">
              <w:rPr>
                <w:sz w:val="21"/>
                <w:szCs w:val="21"/>
                <w:lang w:val="en-CA"/>
              </w:rPr>
              <w:t>0</w:t>
            </w:r>
            <w:r w:rsidR="006C25FE">
              <w:rPr>
                <w:sz w:val="21"/>
                <w:szCs w:val="21"/>
                <w:lang w:val="en-CA"/>
              </w:rPr>
              <w:t xml:space="preserve"> -</w:t>
            </w:r>
            <w:r w:rsidR="003400EA">
              <w:rPr>
                <w:sz w:val="21"/>
                <w:szCs w:val="21"/>
                <w:lang w:val="en-CA"/>
              </w:rPr>
              <w:t xml:space="preserve"> </w:t>
            </w:r>
            <w:r w:rsidR="006C25FE">
              <w:rPr>
                <w:sz w:val="21"/>
                <w:szCs w:val="21"/>
                <w:lang w:val="en-CA"/>
              </w:rPr>
              <w:t>11</w:t>
            </w:r>
          </w:p>
        </w:tc>
      </w:tr>
      <w:tr w:rsidR="00890B2C" w:rsidRPr="00890B2C" w14:paraId="56B51BD2" w14:textId="77777777" w:rsidTr="00890B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449633" w14:textId="77777777" w:rsidR="00890B2C" w:rsidRPr="00890B2C" w:rsidRDefault="00890B2C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890B2C">
              <w:rPr>
                <w:sz w:val="21"/>
                <w:szCs w:val="21"/>
                <w:lang w:val="en-CA"/>
              </w:rPr>
              <w:t>Final Presentation</w:t>
            </w:r>
          </w:p>
        </w:tc>
        <w:tc>
          <w:tcPr>
            <w:tcW w:w="0" w:type="auto"/>
            <w:vAlign w:val="center"/>
            <w:hideMark/>
          </w:tcPr>
          <w:p w14:paraId="11431CD0" w14:textId="77777777" w:rsidR="00890B2C" w:rsidRPr="00890B2C" w:rsidRDefault="00890B2C" w:rsidP="00890B2C">
            <w:pPr>
              <w:pStyle w:val="NoSpacing"/>
              <w:jc w:val="left"/>
              <w:rPr>
                <w:sz w:val="21"/>
                <w:szCs w:val="21"/>
                <w:lang w:val="en-CA"/>
              </w:rPr>
            </w:pPr>
            <w:r w:rsidRPr="00890B2C">
              <w:rPr>
                <w:sz w:val="21"/>
                <w:szCs w:val="21"/>
                <w:lang w:val="en-CA"/>
              </w:rPr>
              <w:t>December 12</w:t>
            </w:r>
          </w:p>
        </w:tc>
      </w:tr>
    </w:tbl>
    <w:p w14:paraId="1394C7D0" w14:textId="77777777" w:rsidR="00890B2C" w:rsidRDefault="00890B2C" w:rsidP="006A607E">
      <w:pPr>
        <w:pStyle w:val="NoSpacing"/>
        <w:jc w:val="left"/>
        <w:rPr>
          <w:sz w:val="21"/>
          <w:szCs w:val="21"/>
          <w:lang w:val="en-CA"/>
        </w:rPr>
      </w:pPr>
    </w:p>
    <w:p w14:paraId="0D98E253" w14:textId="77777777" w:rsidR="008D0A08" w:rsidRPr="00EC30FB" w:rsidRDefault="008D0A08" w:rsidP="006A607E">
      <w:pPr>
        <w:pStyle w:val="NoSpacing"/>
        <w:jc w:val="left"/>
        <w:rPr>
          <w:sz w:val="21"/>
          <w:szCs w:val="21"/>
          <w:lang w:val="en-CA"/>
        </w:rPr>
      </w:pPr>
    </w:p>
    <w:sectPr w:rsidR="008D0A08" w:rsidRPr="00EC30FB" w:rsidSect="004670DD"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D1FA0" w14:textId="77777777" w:rsidR="005B4371" w:rsidRDefault="005B4371" w:rsidP="008B2920">
      <w:pPr>
        <w:spacing w:after="0" w:line="240" w:lineRule="auto"/>
      </w:pPr>
      <w:r>
        <w:separator/>
      </w:r>
    </w:p>
  </w:endnote>
  <w:endnote w:type="continuationSeparator" w:id="0">
    <w:p w14:paraId="3615CC29" w14:textId="77777777" w:rsidR="005B4371" w:rsidRDefault="005B4371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2CC94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28502" w14:textId="77777777" w:rsidR="005B4371" w:rsidRDefault="005B4371" w:rsidP="008B2920">
      <w:pPr>
        <w:spacing w:after="0" w:line="240" w:lineRule="auto"/>
      </w:pPr>
      <w:r>
        <w:separator/>
      </w:r>
    </w:p>
  </w:footnote>
  <w:footnote w:type="continuationSeparator" w:id="0">
    <w:p w14:paraId="0049DC87" w14:textId="77777777" w:rsidR="005B4371" w:rsidRDefault="005B4371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2" w:space="0" w:color="156082" w:themeColor="accent1"/>
        <w:left w:val="single" w:sz="12" w:space="0" w:color="156082" w:themeColor="accent1"/>
        <w:bottom w:val="single" w:sz="12" w:space="0" w:color="156082" w:themeColor="accent1"/>
        <w:right w:val="single" w:sz="12" w:space="0" w:color="156082" w:themeColor="accent1"/>
        <w:insideH w:val="single" w:sz="12" w:space="0" w:color="156082" w:themeColor="accent1"/>
        <w:insideV w:val="single" w:sz="12" w:space="0" w:color="156082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54E99F0D" w14:textId="77777777" w:rsidTr="000B7168">
      <w:trPr>
        <w:trHeight w:val="16"/>
      </w:trPr>
      <w:sdt>
        <w:sdtPr>
          <w:rPr>
            <w:sz w:val="36"/>
            <w:szCs w:val="22"/>
          </w:rPr>
          <w:alias w:val="Your Name:"/>
          <w:tag w:val="Your Name:"/>
          <w:id w:val="-1536030456"/>
          <w:placeholder>
            <w:docPart w:val="C713C9DC81780844B45803DDEBD8AEF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9340" w:type="dxa"/>
              <w:tcBorders>
                <w:bottom w:val="single" w:sz="12" w:space="0" w:color="156082" w:themeColor="accent1"/>
              </w:tcBorders>
            </w:tcPr>
            <w:p w14:paraId="42DDE010" w14:textId="5097D74D" w:rsidR="00A85B6F" w:rsidRPr="000B7168" w:rsidRDefault="00983467" w:rsidP="00A85B6F">
              <w:pPr>
                <w:pStyle w:val="Heading1"/>
                <w:rPr>
                  <w:sz w:val="36"/>
                  <w:szCs w:val="22"/>
                </w:rPr>
              </w:pPr>
              <w:r w:rsidRPr="000B7168">
                <w:rPr>
                  <w:sz w:val="36"/>
                  <w:szCs w:val="22"/>
                </w:rPr>
                <w:t>Weather Impact on Bike Usage</w:t>
              </w:r>
            </w:p>
          </w:tc>
        </w:sdtContent>
      </w:sdt>
    </w:tr>
    <w:tr w:rsidR="00142F58" w14:paraId="6A86E2DE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1879C60" w14:textId="77777777" w:rsidR="00142F58" w:rsidRPr="000B7168" w:rsidRDefault="00142F58" w:rsidP="00142F58">
          <w:pPr>
            <w:rPr>
              <w:sz w:val="36"/>
              <w:szCs w:val="22"/>
            </w:rPr>
          </w:pPr>
        </w:p>
      </w:tc>
    </w:tr>
  </w:tbl>
  <w:p w14:paraId="53BA503D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4045"/>
    <w:multiLevelType w:val="multilevel"/>
    <w:tmpl w:val="BB1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1DA2"/>
    <w:multiLevelType w:val="multilevel"/>
    <w:tmpl w:val="2848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86BE6"/>
    <w:multiLevelType w:val="multilevel"/>
    <w:tmpl w:val="32E4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B3E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320C9"/>
    <w:multiLevelType w:val="multilevel"/>
    <w:tmpl w:val="DFD8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C637F"/>
    <w:multiLevelType w:val="hybridMultilevel"/>
    <w:tmpl w:val="748C9BC8"/>
    <w:lvl w:ilvl="0" w:tplc="CF522F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16E54"/>
    <w:multiLevelType w:val="multilevel"/>
    <w:tmpl w:val="96A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8505B"/>
    <w:multiLevelType w:val="hybridMultilevel"/>
    <w:tmpl w:val="CEC4CDD8"/>
    <w:lvl w:ilvl="0" w:tplc="270EABF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A77E5F"/>
    <w:multiLevelType w:val="hybridMultilevel"/>
    <w:tmpl w:val="A1B0894C"/>
    <w:lvl w:ilvl="0" w:tplc="270EABF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0719C0"/>
    <w:multiLevelType w:val="hybridMultilevel"/>
    <w:tmpl w:val="EB46904A"/>
    <w:lvl w:ilvl="0" w:tplc="270EABF8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5590"/>
    <w:multiLevelType w:val="multilevel"/>
    <w:tmpl w:val="565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D07FD"/>
    <w:multiLevelType w:val="multilevel"/>
    <w:tmpl w:val="5A68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05C83"/>
    <w:multiLevelType w:val="multilevel"/>
    <w:tmpl w:val="C9B2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D269B"/>
    <w:multiLevelType w:val="multilevel"/>
    <w:tmpl w:val="96D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705A4"/>
    <w:multiLevelType w:val="multilevel"/>
    <w:tmpl w:val="157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861E3"/>
    <w:multiLevelType w:val="multilevel"/>
    <w:tmpl w:val="F67A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A0DDF"/>
    <w:multiLevelType w:val="multilevel"/>
    <w:tmpl w:val="8C3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9758A"/>
    <w:multiLevelType w:val="multilevel"/>
    <w:tmpl w:val="B298E43A"/>
    <w:lvl w:ilvl="0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C0276"/>
    <w:multiLevelType w:val="multilevel"/>
    <w:tmpl w:val="35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4409E"/>
    <w:multiLevelType w:val="multilevel"/>
    <w:tmpl w:val="745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4578E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2F6C7F54"/>
    <w:multiLevelType w:val="multilevel"/>
    <w:tmpl w:val="2634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552FA"/>
    <w:multiLevelType w:val="multilevel"/>
    <w:tmpl w:val="FCF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03C91"/>
    <w:multiLevelType w:val="multilevel"/>
    <w:tmpl w:val="6B5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F2C37"/>
    <w:multiLevelType w:val="hybridMultilevel"/>
    <w:tmpl w:val="938252EA"/>
    <w:lvl w:ilvl="0" w:tplc="270EABF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7E22F4"/>
    <w:multiLevelType w:val="multilevel"/>
    <w:tmpl w:val="5496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A4429"/>
    <w:multiLevelType w:val="multilevel"/>
    <w:tmpl w:val="4B04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8C3A06"/>
    <w:multiLevelType w:val="hybridMultilevel"/>
    <w:tmpl w:val="3848A724"/>
    <w:lvl w:ilvl="0" w:tplc="C622BB4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C26DD0"/>
    <w:multiLevelType w:val="multilevel"/>
    <w:tmpl w:val="0144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9519A6"/>
    <w:multiLevelType w:val="multilevel"/>
    <w:tmpl w:val="4C1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B5387"/>
    <w:multiLevelType w:val="hybridMultilevel"/>
    <w:tmpl w:val="3E744E34"/>
    <w:lvl w:ilvl="0" w:tplc="270EABF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80E14BC"/>
    <w:multiLevelType w:val="multilevel"/>
    <w:tmpl w:val="45A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600276"/>
    <w:multiLevelType w:val="hybridMultilevel"/>
    <w:tmpl w:val="9812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2930A5"/>
    <w:multiLevelType w:val="multilevel"/>
    <w:tmpl w:val="D36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673681"/>
    <w:multiLevelType w:val="multilevel"/>
    <w:tmpl w:val="5A1E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561B9C"/>
    <w:multiLevelType w:val="multilevel"/>
    <w:tmpl w:val="B86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BA7134"/>
    <w:multiLevelType w:val="multilevel"/>
    <w:tmpl w:val="4EA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EB196A"/>
    <w:multiLevelType w:val="multilevel"/>
    <w:tmpl w:val="384E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E32E38"/>
    <w:multiLevelType w:val="hybridMultilevel"/>
    <w:tmpl w:val="9E16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79113D"/>
    <w:multiLevelType w:val="multilevel"/>
    <w:tmpl w:val="018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A2196C"/>
    <w:multiLevelType w:val="multilevel"/>
    <w:tmpl w:val="E4F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0E776F"/>
    <w:multiLevelType w:val="hybridMultilevel"/>
    <w:tmpl w:val="5D26EE32"/>
    <w:lvl w:ilvl="0" w:tplc="270EABF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F190659"/>
    <w:multiLevelType w:val="multilevel"/>
    <w:tmpl w:val="5A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2F225A"/>
    <w:multiLevelType w:val="multilevel"/>
    <w:tmpl w:val="0C62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317294"/>
    <w:multiLevelType w:val="hybridMultilevel"/>
    <w:tmpl w:val="EB9411FE"/>
    <w:lvl w:ilvl="0" w:tplc="270EABF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DB002B"/>
    <w:multiLevelType w:val="multilevel"/>
    <w:tmpl w:val="32C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C06004"/>
    <w:multiLevelType w:val="multilevel"/>
    <w:tmpl w:val="805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2C4D50"/>
    <w:multiLevelType w:val="multilevel"/>
    <w:tmpl w:val="5716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97512F"/>
    <w:multiLevelType w:val="multilevel"/>
    <w:tmpl w:val="997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8E370A"/>
    <w:multiLevelType w:val="multilevel"/>
    <w:tmpl w:val="916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4050A0"/>
    <w:multiLevelType w:val="multilevel"/>
    <w:tmpl w:val="834A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89405F"/>
    <w:multiLevelType w:val="multilevel"/>
    <w:tmpl w:val="75C2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7B08D5"/>
    <w:multiLevelType w:val="hybridMultilevel"/>
    <w:tmpl w:val="E9A4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364A08"/>
    <w:multiLevelType w:val="multilevel"/>
    <w:tmpl w:val="930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3522">
    <w:abstractNumId w:val="48"/>
  </w:num>
  <w:num w:numId="2" w16cid:durableId="426583346">
    <w:abstractNumId w:val="11"/>
  </w:num>
  <w:num w:numId="3" w16cid:durableId="1747339354">
    <w:abstractNumId w:val="21"/>
  </w:num>
  <w:num w:numId="4" w16cid:durableId="1644889557">
    <w:abstractNumId w:val="52"/>
  </w:num>
  <w:num w:numId="5" w16cid:durableId="244657259">
    <w:abstractNumId w:val="34"/>
  </w:num>
  <w:num w:numId="6" w16cid:durableId="1761297476">
    <w:abstractNumId w:val="5"/>
  </w:num>
  <w:num w:numId="7" w16cid:durableId="1052734229">
    <w:abstractNumId w:val="32"/>
  </w:num>
  <w:num w:numId="8" w16cid:durableId="984818118">
    <w:abstractNumId w:val="27"/>
  </w:num>
  <w:num w:numId="9" w16cid:durableId="2032804530">
    <w:abstractNumId w:val="38"/>
  </w:num>
  <w:num w:numId="10" w16cid:durableId="735056099">
    <w:abstractNumId w:val="10"/>
  </w:num>
  <w:num w:numId="11" w16cid:durableId="406270572">
    <w:abstractNumId w:val="0"/>
  </w:num>
  <w:num w:numId="12" w16cid:durableId="302348167">
    <w:abstractNumId w:val="12"/>
  </w:num>
  <w:num w:numId="13" w16cid:durableId="187065707">
    <w:abstractNumId w:val="33"/>
  </w:num>
  <w:num w:numId="14" w16cid:durableId="1484155912">
    <w:abstractNumId w:val="20"/>
  </w:num>
  <w:num w:numId="15" w16cid:durableId="1112893139">
    <w:abstractNumId w:val="14"/>
  </w:num>
  <w:num w:numId="16" w16cid:durableId="1242445305">
    <w:abstractNumId w:val="51"/>
  </w:num>
  <w:num w:numId="17" w16cid:durableId="1857957387">
    <w:abstractNumId w:val="28"/>
  </w:num>
  <w:num w:numId="18" w16cid:durableId="775246839">
    <w:abstractNumId w:val="4"/>
  </w:num>
  <w:num w:numId="19" w16cid:durableId="159272602">
    <w:abstractNumId w:val="47"/>
  </w:num>
  <w:num w:numId="20" w16cid:durableId="527917518">
    <w:abstractNumId w:val="16"/>
  </w:num>
  <w:num w:numId="21" w16cid:durableId="1644047329">
    <w:abstractNumId w:val="42"/>
  </w:num>
  <w:num w:numId="22" w16cid:durableId="1971014590">
    <w:abstractNumId w:val="3"/>
  </w:num>
  <w:num w:numId="23" w16cid:durableId="1832790584">
    <w:abstractNumId w:val="15"/>
  </w:num>
  <w:num w:numId="24" w16cid:durableId="578559716">
    <w:abstractNumId w:val="36"/>
  </w:num>
  <w:num w:numId="25" w16cid:durableId="476604691">
    <w:abstractNumId w:val="25"/>
  </w:num>
  <w:num w:numId="26" w16cid:durableId="730232270">
    <w:abstractNumId w:val="26"/>
  </w:num>
  <w:num w:numId="27" w16cid:durableId="1628123618">
    <w:abstractNumId w:val="18"/>
  </w:num>
  <w:num w:numId="28" w16cid:durableId="315648684">
    <w:abstractNumId w:val="40"/>
  </w:num>
  <w:num w:numId="29" w16cid:durableId="1508398112">
    <w:abstractNumId w:val="9"/>
  </w:num>
  <w:num w:numId="30" w16cid:durableId="912734809">
    <w:abstractNumId w:val="24"/>
  </w:num>
  <w:num w:numId="31" w16cid:durableId="2097821095">
    <w:abstractNumId w:val="13"/>
  </w:num>
  <w:num w:numId="32" w16cid:durableId="911045972">
    <w:abstractNumId w:val="50"/>
  </w:num>
  <w:num w:numId="33" w16cid:durableId="980185236">
    <w:abstractNumId w:val="46"/>
  </w:num>
  <w:num w:numId="34" w16cid:durableId="599219645">
    <w:abstractNumId w:val="22"/>
  </w:num>
  <w:num w:numId="35" w16cid:durableId="466624198">
    <w:abstractNumId w:val="45"/>
  </w:num>
  <w:num w:numId="36" w16cid:durableId="167448344">
    <w:abstractNumId w:val="39"/>
  </w:num>
  <w:num w:numId="37" w16cid:durableId="749740704">
    <w:abstractNumId w:val="35"/>
  </w:num>
  <w:num w:numId="38" w16cid:durableId="2043162819">
    <w:abstractNumId w:val="17"/>
  </w:num>
  <w:num w:numId="39" w16cid:durableId="1559364742">
    <w:abstractNumId w:val="53"/>
  </w:num>
  <w:num w:numId="40" w16cid:durableId="35587271">
    <w:abstractNumId w:val="44"/>
  </w:num>
  <w:num w:numId="41" w16cid:durableId="1346635094">
    <w:abstractNumId w:val="41"/>
  </w:num>
  <w:num w:numId="42" w16cid:durableId="676887130">
    <w:abstractNumId w:val="8"/>
  </w:num>
  <w:num w:numId="43" w16cid:durableId="899167092">
    <w:abstractNumId w:val="7"/>
  </w:num>
  <w:num w:numId="44" w16cid:durableId="709375711">
    <w:abstractNumId w:val="30"/>
  </w:num>
  <w:num w:numId="45" w16cid:durableId="1443066054">
    <w:abstractNumId w:val="43"/>
  </w:num>
  <w:num w:numId="46" w16cid:durableId="121652464">
    <w:abstractNumId w:val="23"/>
  </w:num>
  <w:num w:numId="47" w16cid:durableId="1471944213">
    <w:abstractNumId w:val="6"/>
  </w:num>
  <w:num w:numId="48" w16cid:durableId="1651248055">
    <w:abstractNumId w:val="49"/>
  </w:num>
  <w:num w:numId="49" w16cid:durableId="106316111">
    <w:abstractNumId w:val="1"/>
  </w:num>
  <w:num w:numId="50" w16cid:durableId="405106659">
    <w:abstractNumId w:val="2"/>
  </w:num>
  <w:num w:numId="51" w16cid:durableId="179971290">
    <w:abstractNumId w:val="31"/>
  </w:num>
  <w:num w:numId="52" w16cid:durableId="1157720773">
    <w:abstractNumId w:val="37"/>
  </w:num>
  <w:num w:numId="53" w16cid:durableId="41827100">
    <w:abstractNumId w:val="29"/>
  </w:num>
  <w:num w:numId="54" w16cid:durableId="1639064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B3"/>
    <w:rsid w:val="000243D1"/>
    <w:rsid w:val="00057F04"/>
    <w:rsid w:val="000A378C"/>
    <w:rsid w:val="000B7168"/>
    <w:rsid w:val="0010042F"/>
    <w:rsid w:val="00122512"/>
    <w:rsid w:val="00126DE3"/>
    <w:rsid w:val="00135C2C"/>
    <w:rsid w:val="00142F58"/>
    <w:rsid w:val="00153ED4"/>
    <w:rsid w:val="00184664"/>
    <w:rsid w:val="001C7765"/>
    <w:rsid w:val="001F60D3"/>
    <w:rsid w:val="0020741F"/>
    <w:rsid w:val="0022463F"/>
    <w:rsid w:val="00227A70"/>
    <w:rsid w:val="0027115C"/>
    <w:rsid w:val="00293B83"/>
    <w:rsid w:val="002D3065"/>
    <w:rsid w:val="002D361A"/>
    <w:rsid w:val="002E4F0A"/>
    <w:rsid w:val="00303EE6"/>
    <w:rsid w:val="003400EA"/>
    <w:rsid w:val="003504C0"/>
    <w:rsid w:val="00387C2A"/>
    <w:rsid w:val="00390414"/>
    <w:rsid w:val="003964E3"/>
    <w:rsid w:val="003E1711"/>
    <w:rsid w:val="00426698"/>
    <w:rsid w:val="0045425A"/>
    <w:rsid w:val="00463A38"/>
    <w:rsid w:val="004670DD"/>
    <w:rsid w:val="00471B90"/>
    <w:rsid w:val="00477FDD"/>
    <w:rsid w:val="004829F4"/>
    <w:rsid w:val="0048346B"/>
    <w:rsid w:val="00490688"/>
    <w:rsid w:val="004B4E11"/>
    <w:rsid w:val="004B7732"/>
    <w:rsid w:val="004D37CC"/>
    <w:rsid w:val="004E4CA5"/>
    <w:rsid w:val="00502D70"/>
    <w:rsid w:val="00510920"/>
    <w:rsid w:val="00517626"/>
    <w:rsid w:val="00554409"/>
    <w:rsid w:val="005B0E81"/>
    <w:rsid w:val="005B4371"/>
    <w:rsid w:val="005C6B7A"/>
    <w:rsid w:val="00602139"/>
    <w:rsid w:val="00630D36"/>
    <w:rsid w:val="0068177C"/>
    <w:rsid w:val="006A3CE7"/>
    <w:rsid w:val="006A607E"/>
    <w:rsid w:val="006C25FE"/>
    <w:rsid w:val="006E5FD2"/>
    <w:rsid w:val="006F1734"/>
    <w:rsid w:val="00781D13"/>
    <w:rsid w:val="00783C41"/>
    <w:rsid w:val="00787503"/>
    <w:rsid w:val="00792967"/>
    <w:rsid w:val="007E7032"/>
    <w:rsid w:val="007F5C38"/>
    <w:rsid w:val="00805EF7"/>
    <w:rsid w:val="00806EB0"/>
    <w:rsid w:val="00807277"/>
    <w:rsid w:val="00817477"/>
    <w:rsid w:val="00833359"/>
    <w:rsid w:val="00853CE2"/>
    <w:rsid w:val="00860491"/>
    <w:rsid w:val="00866026"/>
    <w:rsid w:val="00887A77"/>
    <w:rsid w:val="00890B2C"/>
    <w:rsid w:val="008B2920"/>
    <w:rsid w:val="008B2DF7"/>
    <w:rsid w:val="008C22DE"/>
    <w:rsid w:val="008D0A08"/>
    <w:rsid w:val="00905520"/>
    <w:rsid w:val="009244EC"/>
    <w:rsid w:val="009814C0"/>
    <w:rsid w:val="00983467"/>
    <w:rsid w:val="009835CC"/>
    <w:rsid w:val="00984A27"/>
    <w:rsid w:val="009A66D8"/>
    <w:rsid w:val="00A213B1"/>
    <w:rsid w:val="00A53CF6"/>
    <w:rsid w:val="00A779F8"/>
    <w:rsid w:val="00A85B6F"/>
    <w:rsid w:val="00A915C8"/>
    <w:rsid w:val="00AA3476"/>
    <w:rsid w:val="00AA6B7B"/>
    <w:rsid w:val="00AA76AB"/>
    <w:rsid w:val="00AB540C"/>
    <w:rsid w:val="00AC5D83"/>
    <w:rsid w:val="00AD4782"/>
    <w:rsid w:val="00B15938"/>
    <w:rsid w:val="00B24722"/>
    <w:rsid w:val="00B67DB0"/>
    <w:rsid w:val="00B72A59"/>
    <w:rsid w:val="00BA12B3"/>
    <w:rsid w:val="00BA68C1"/>
    <w:rsid w:val="00BD0821"/>
    <w:rsid w:val="00BD34A5"/>
    <w:rsid w:val="00BD5EFB"/>
    <w:rsid w:val="00BE2D6E"/>
    <w:rsid w:val="00C34B93"/>
    <w:rsid w:val="00C35EFB"/>
    <w:rsid w:val="00C4638C"/>
    <w:rsid w:val="00C577E8"/>
    <w:rsid w:val="00C73037"/>
    <w:rsid w:val="00C95777"/>
    <w:rsid w:val="00D1056C"/>
    <w:rsid w:val="00D11141"/>
    <w:rsid w:val="00D2689C"/>
    <w:rsid w:val="00D97FFA"/>
    <w:rsid w:val="00DB4838"/>
    <w:rsid w:val="00DF6A6F"/>
    <w:rsid w:val="00E033D5"/>
    <w:rsid w:val="00E20402"/>
    <w:rsid w:val="00E27B07"/>
    <w:rsid w:val="00E928A3"/>
    <w:rsid w:val="00EC30FB"/>
    <w:rsid w:val="00EE488E"/>
    <w:rsid w:val="00F67FBA"/>
    <w:rsid w:val="00F879CE"/>
    <w:rsid w:val="00FB4333"/>
    <w:rsid w:val="00FB7870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4E611"/>
  <w15:chartTrackingRefBased/>
  <w15:docId w15:val="{15EBD37C-043D-D44C-A335-0FEFE7BD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E2841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44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07E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2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essada/divvy-tripdata-n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schallberger/Library/Containers/com.microsoft.Word/Data/Library/Application%20Support/Microsoft/Office/16.0/DTS/en-CA%7bBD1A4185-27D1-F841-BDA9-8EB26538647F%7d/%7bA0B8C0EC-163D-1641-8E3F-639A3BC193E8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13C9DC81780844B45803DDEBD8A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7BF3E-65FB-DD46-A07F-79D36B923618}"/>
      </w:docPartPr>
      <w:docPartBody>
        <w:p w:rsidR="00324B5D" w:rsidRDefault="00007B66" w:rsidP="00007B66">
          <w:pPr>
            <w:pStyle w:val="C713C9DC81780844B45803DDEBD8AEF5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66"/>
    <w:rsid w:val="00007B66"/>
    <w:rsid w:val="00054514"/>
    <w:rsid w:val="00170465"/>
    <w:rsid w:val="00324B5D"/>
    <w:rsid w:val="005C6B7A"/>
    <w:rsid w:val="00817477"/>
    <w:rsid w:val="00AF124B"/>
    <w:rsid w:val="00B72A59"/>
    <w:rsid w:val="00C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13C9DC81780844B45803DDEBD8AEF5">
    <w:name w:val="C713C9DC81780844B45803DDEBD8AEF5"/>
    <w:rsid w:val="00007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{A0B8C0EC-163D-1641-8E3F-639A3BC193E8}tf16392742.dotx</Template>
  <TotalTime>0</TotalTime>
  <Pages>7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 Impact on Bike Usage</dc:creator>
  <cp:keywords/>
  <dc:description/>
  <cp:lastModifiedBy>Sean Schallberger</cp:lastModifiedBy>
  <cp:revision>2</cp:revision>
  <cp:lastPrinted>2016-06-29T01:32:00Z</cp:lastPrinted>
  <dcterms:created xsi:type="dcterms:W3CDTF">2024-12-05T17:18:00Z</dcterms:created>
  <dcterms:modified xsi:type="dcterms:W3CDTF">2024-12-05T17:18:00Z</dcterms:modified>
</cp:coreProperties>
</file>